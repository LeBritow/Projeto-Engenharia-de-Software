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A515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14980C64" wp14:editId="28201CAA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0333" w14:textId="77777777" w:rsidR="00925A18" w:rsidRPr="00A20D4F" w:rsidRDefault="00925A18" w:rsidP="00925A18"/>
    <w:p w14:paraId="7CE29D01" w14:textId="77777777" w:rsidR="00925A18" w:rsidRPr="00A20D4F" w:rsidRDefault="00925A18" w:rsidP="00925A18"/>
    <w:p w14:paraId="1CAE3BA2" w14:textId="77777777" w:rsidR="00925A18" w:rsidRPr="00A20D4F" w:rsidRDefault="00925A18" w:rsidP="00925A18"/>
    <w:p w14:paraId="63326A86" w14:textId="77777777" w:rsidR="00925A18" w:rsidRPr="00A20D4F" w:rsidRDefault="00925A18" w:rsidP="00925A18"/>
    <w:p w14:paraId="202D8B1F" w14:textId="77777777" w:rsidR="00925A18" w:rsidRPr="00A20D4F" w:rsidRDefault="00925A18" w:rsidP="00925A18"/>
    <w:p w14:paraId="0E3EE215" w14:textId="77777777" w:rsidR="00925A18" w:rsidRPr="00A20D4F" w:rsidRDefault="00925A18" w:rsidP="00925A18"/>
    <w:p w14:paraId="1D73ED7D" w14:textId="77777777" w:rsidR="00925A18" w:rsidRPr="00A20D4F" w:rsidRDefault="00925A18" w:rsidP="00925A18"/>
    <w:p w14:paraId="036A8E2F" w14:textId="77777777" w:rsidR="00925A18" w:rsidRPr="00A20D4F" w:rsidRDefault="00925A18" w:rsidP="00925A18"/>
    <w:p w14:paraId="29DD5646" w14:textId="77777777" w:rsidR="00925A18" w:rsidRPr="00A20D4F" w:rsidRDefault="00925A18" w:rsidP="00925A18"/>
    <w:p w14:paraId="2B4393EC" w14:textId="77777777" w:rsidR="00925A18" w:rsidRPr="00A20D4F" w:rsidRDefault="00925A18" w:rsidP="00925A18"/>
    <w:p w14:paraId="5A8E8C11" w14:textId="77777777" w:rsidR="00925A18" w:rsidRPr="00A20D4F" w:rsidRDefault="00925A18" w:rsidP="00925A18"/>
    <w:p w14:paraId="29A03F05" w14:textId="77777777" w:rsidR="00925A18" w:rsidRPr="00A20D4F" w:rsidRDefault="00925A18" w:rsidP="00925A18"/>
    <w:p w14:paraId="039E6A4D" w14:textId="77777777" w:rsidR="00925A18" w:rsidRPr="00A20D4F" w:rsidRDefault="00925A18" w:rsidP="00925A18"/>
    <w:p w14:paraId="6F60CA63" w14:textId="77777777" w:rsidR="00925A18" w:rsidRDefault="00925A18" w:rsidP="00925A18"/>
    <w:p w14:paraId="30182934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87268" wp14:editId="4049F904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B7B7809944BB4A84B8BC08BB44C78BB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3DFB9B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TAP - Termo de Abertura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872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B7B7809944BB4A84B8BC08BB44C78BB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F3DFB9B" w14:textId="77777777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TAP - Termo de Abertura de Projeto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F18E87" w14:textId="77777777" w:rsidR="00925A18" w:rsidRPr="00264EFB" w:rsidRDefault="00925A18" w:rsidP="00925A18"/>
    <w:p w14:paraId="32F59454" w14:textId="77777777" w:rsidR="00925A18" w:rsidRPr="00264EFB" w:rsidRDefault="00925A18" w:rsidP="00925A18"/>
    <w:p w14:paraId="124838B4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2E465" wp14:editId="4B60DDA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8E12143" w14:textId="4E254ECC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7648F6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7FC5E5E5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6118B3C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2E46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8E12143" w14:textId="4E254ECC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7648F6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7FC5E5E5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66118B3C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B4113A" w14:textId="77777777" w:rsidR="00925A18" w:rsidRPr="00264EFB" w:rsidRDefault="00925A18" w:rsidP="00925A18"/>
    <w:p w14:paraId="5205D4FB" w14:textId="77777777" w:rsidR="00925A18" w:rsidRPr="00264EFB" w:rsidRDefault="00925A18" w:rsidP="00925A18"/>
    <w:p w14:paraId="44C88537" w14:textId="77777777" w:rsidR="00925A18" w:rsidRPr="00264EFB" w:rsidRDefault="00925A18" w:rsidP="00925A18"/>
    <w:p w14:paraId="5BAB5543" w14:textId="77777777" w:rsidR="00925A18" w:rsidRPr="00264EFB" w:rsidRDefault="00925A18" w:rsidP="00925A18"/>
    <w:p w14:paraId="56F2D3B7" w14:textId="77777777" w:rsidR="00925A18" w:rsidRPr="00264EFB" w:rsidRDefault="00925A18" w:rsidP="00925A18"/>
    <w:p w14:paraId="3CB0EE4B" w14:textId="77777777" w:rsidR="00925A18" w:rsidRPr="00264EFB" w:rsidRDefault="00925A18" w:rsidP="00925A18"/>
    <w:p w14:paraId="6AB292C7" w14:textId="77777777" w:rsidR="00925A18" w:rsidRPr="00264EFB" w:rsidRDefault="00925A18" w:rsidP="00925A18"/>
    <w:p w14:paraId="5FB5CCD5" w14:textId="77777777" w:rsidR="00925A18" w:rsidRPr="00264EFB" w:rsidRDefault="00925A18" w:rsidP="00925A18"/>
    <w:p w14:paraId="5C8000D6" w14:textId="77777777" w:rsidR="00925A18" w:rsidRPr="00264EFB" w:rsidRDefault="00925A18" w:rsidP="00925A18"/>
    <w:p w14:paraId="35ACFC71" w14:textId="77777777" w:rsidR="00925A18" w:rsidRPr="00264EFB" w:rsidRDefault="00925A18" w:rsidP="00925A18"/>
    <w:p w14:paraId="485D47B4" w14:textId="77777777" w:rsidR="00925A18" w:rsidRPr="00264EFB" w:rsidRDefault="00925A18" w:rsidP="00925A18"/>
    <w:p w14:paraId="3D949743" w14:textId="77777777" w:rsidR="00925A18" w:rsidRPr="00264EFB" w:rsidRDefault="00925A18" w:rsidP="00925A18"/>
    <w:p w14:paraId="087BBB23" w14:textId="77777777" w:rsidR="00925A18" w:rsidRPr="00264EFB" w:rsidRDefault="00925A18" w:rsidP="00925A18"/>
    <w:p w14:paraId="0DC6E05F" w14:textId="77777777" w:rsidR="00925A18" w:rsidRPr="00264EFB" w:rsidRDefault="00925A18" w:rsidP="00925A18"/>
    <w:p w14:paraId="219A47E6" w14:textId="77777777" w:rsidR="00925A18" w:rsidRPr="00264EFB" w:rsidRDefault="00925A18" w:rsidP="00925A18"/>
    <w:p w14:paraId="36C4FC8D" w14:textId="77777777" w:rsidR="00925A18" w:rsidRPr="00264EFB" w:rsidRDefault="00925A18" w:rsidP="00925A18"/>
    <w:p w14:paraId="3E197754" w14:textId="77777777" w:rsidR="00925A18" w:rsidRPr="00264EFB" w:rsidRDefault="00925A18" w:rsidP="00925A18"/>
    <w:p w14:paraId="72039DA4" w14:textId="77777777" w:rsidR="00925A18" w:rsidRDefault="00925A18" w:rsidP="00925A18">
      <w:pPr>
        <w:tabs>
          <w:tab w:val="left" w:pos="3700"/>
        </w:tabs>
      </w:pPr>
    </w:p>
    <w:p w14:paraId="0FC38B66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3CC98" wp14:editId="1E6CD24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DAB2E24" w14:textId="38EDF8C1" w:rsidR="00925A18" w:rsidRPr="00264EFB" w:rsidRDefault="007648F6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925A1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 w:rsidR="00925A1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2B161164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CC98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DAB2E24" w14:textId="38EDF8C1" w:rsidR="00925A18" w:rsidRPr="00264EFB" w:rsidRDefault="007648F6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-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Finance360</w:t>
                          </w:r>
                        </w:p>
                      </w:sdtContent>
                    </w:sdt>
                    <w:p w14:paraId="2B161164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5BC79468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36D00277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12953725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171465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1A4E89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E7B2F3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233DF327" w14:textId="77777777" w:rsidTr="00926A44">
        <w:trPr>
          <w:trHeight w:val="284"/>
        </w:trPr>
        <w:tc>
          <w:tcPr>
            <w:tcW w:w="1550" w:type="dxa"/>
          </w:tcPr>
          <w:p w14:paraId="64FB57C2" w14:textId="670DDBD9" w:rsidR="00925A18" w:rsidRPr="00AB66FD" w:rsidRDefault="007648F6" w:rsidP="00926A44">
            <w:pPr>
              <w:pStyle w:val="Instruo"/>
            </w:pPr>
            <w:r>
              <w:t>11/09/2024</w:t>
            </w:r>
          </w:p>
          <w:p w14:paraId="1962A716" w14:textId="77777777" w:rsidR="00925A18" w:rsidRPr="00AB66FD" w:rsidRDefault="00925A18" w:rsidP="00926A44">
            <w:pPr>
              <w:pStyle w:val="Instruo"/>
            </w:pPr>
          </w:p>
        </w:tc>
        <w:tc>
          <w:tcPr>
            <w:tcW w:w="1080" w:type="dxa"/>
          </w:tcPr>
          <w:p w14:paraId="78B0C943" w14:textId="71E6A6DF" w:rsidR="00925A18" w:rsidRPr="00AB66FD" w:rsidRDefault="007648F6" w:rsidP="00926A44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14:paraId="3125FA1D" w14:textId="3A3A124C" w:rsidR="00925A18" w:rsidRPr="00AB66FD" w:rsidRDefault="007648F6" w:rsidP="00926A44">
            <w:pPr>
              <w:pStyle w:val="Instruo"/>
            </w:pPr>
            <w:r>
              <w:t>Criação do documento</w:t>
            </w:r>
          </w:p>
        </w:tc>
        <w:tc>
          <w:tcPr>
            <w:tcW w:w="2410" w:type="dxa"/>
          </w:tcPr>
          <w:p w14:paraId="18F8FE3C" w14:textId="2BA43C46" w:rsidR="00925A18" w:rsidRPr="00AB66FD" w:rsidRDefault="007648F6" w:rsidP="00926A44">
            <w:pPr>
              <w:pStyle w:val="Instruo"/>
            </w:pPr>
            <w:r>
              <w:t>Juliano Vasques Balarin</w:t>
            </w:r>
          </w:p>
        </w:tc>
      </w:tr>
      <w:tr w:rsidR="00925A18" w14:paraId="48EFC8D3" w14:textId="77777777" w:rsidTr="00926A44">
        <w:trPr>
          <w:trHeight w:val="284"/>
        </w:trPr>
        <w:tc>
          <w:tcPr>
            <w:tcW w:w="1550" w:type="dxa"/>
          </w:tcPr>
          <w:p w14:paraId="1AA5F138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6B23A0D9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50DE84D1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039A13A1" w14:textId="77777777" w:rsidR="00925A18" w:rsidRDefault="00925A18" w:rsidP="00926A44">
            <w:pPr>
              <w:jc w:val="left"/>
            </w:pPr>
          </w:p>
        </w:tc>
      </w:tr>
      <w:tr w:rsidR="00925A18" w14:paraId="0D61C95E" w14:textId="77777777" w:rsidTr="00926A44">
        <w:trPr>
          <w:trHeight w:val="284"/>
        </w:trPr>
        <w:tc>
          <w:tcPr>
            <w:tcW w:w="1550" w:type="dxa"/>
          </w:tcPr>
          <w:p w14:paraId="31F82F7A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9423995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1CA7CFF0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6CE0F69D" w14:textId="77777777" w:rsidR="00925A18" w:rsidRDefault="00925A18" w:rsidP="00926A44">
            <w:pPr>
              <w:jc w:val="left"/>
            </w:pPr>
          </w:p>
        </w:tc>
      </w:tr>
    </w:tbl>
    <w:p w14:paraId="7B76D703" w14:textId="77777777" w:rsidR="00A94162" w:rsidRDefault="00A94162"/>
    <w:p w14:paraId="19239351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04D73C68" w14:textId="77777777" w:rsidR="00AE237E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5810484" w:history="1">
        <w:r w:rsidR="00AE237E" w:rsidRPr="00EE3D13">
          <w:rPr>
            <w:rStyle w:val="Hyperlink"/>
          </w:rPr>
          <w:t>1. Introdução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0351B2D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85" w:history="1">
        <w:r w:rsidR="00AE237E" w:rsidRPr="00EE3D13">
          <w:rPr>
            <w:rStyle w:val="Hyperlink"/>
          </w:rPr>
          <w:t>1.1. Referências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0606C6F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6" w:history="1">
        <w:r w:rsidR="00AE237E" w:rsidRPr="00EE3D13">
          <w:rPr>
            <w:rStyle w:val="Hyperlink"/>
          </w:rPr>
          <w:t>2. Objetivos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E2CA50F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7" w:history="1">
        <w:r w:rsidR="00AE237E" w:rsidRPr="00EE3D13">
          <w:rPr>
            <w:rStyle w:val="Hyperlink"/>
          </w:rPr>
          <w:t>3. SOLICITANTE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01C4F5E9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8" w:history="1">
        <w:r w:rsidR="00AE237E" w:rsidRPr="00EE3D13">
          <w:rPr>
            <w:rStyle w:val="Hyperlink"/>
          </w:rPr>
          <w:t>4. Premissas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7C1AADBA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9" w:history="1">
        <w:r w:rsidR="00AE237E" w:rsidRPr="00EE3D13">
          <w:rPr>
            <w:rStyle w:val="Hyperlink"/>
          </w:rPr>
          <w:t>5. Restrições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687C0B8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0" w:history="1">
        <w:r w:rsidR="00AE237E" w:rsidRPr="00EE3D13">
          <w:rPr>
            <w:rStyle w:val="Hyperlink"/>
          </w:rPr>
          <w:t>5.1. Requisitos Regulamentares e Estatutários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40F91EE5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1" w:history="1">
        <w:r w:rsidR="00AE237E" w:rsidRPr="00EE3D13">
          <w:rPr>
            <w:rStyle w:val="Hyperlink"/>
          </w:rPr>
          <w:t>6. Escopo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_Toc485810491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0231F0B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2" w:history="1">
        <w:r w:rsidR="00AE237E" w:rsidRPr="00EE3D13">
          <w:rPr>
            <w:rStyle w:val="Hyperlink"/>
          </w:rPr>
          <w:t>6.1. Exclusões do escopo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_Toc485810492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E6AB965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3" w:history="1">
        <w:r w:rsidR="00AE237E" w:rsidRPr="00EE3D13">
          <w:rPr>
            <w:rStyle w:val="Hyperlink"/>
          </w:rPr>
          <w:t>7. Envolvidos no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_Toc485810493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6F572DB5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4" w:history="1">
        <w:r w:rsidR="00AE237E" w:rsidRPr="00EE3D13">
          <w:rPr>
            <w:rStyle w:val="Hyperlink"/>
          </w:rPr>
          <w:t>7.1. Equipe Técnica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7E8166AC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5" w:history="1">
        <w:r w:rsidR="00AE237E" w:rsidRPr="00EE3D13">
          <w:rPr>
            <w:rStyle w:val="Hyperlink"/>
          </w:rPr>
          <w:t>7.2. Equipe do Cliente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54CC04E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6" w:history="1">
        <w:r w:rsidR="00AE237E" w:rsidRPr="00EE3D13">
          <w:rPr>
            <w:rStyle w:val="Hyperlink"/>
          </w:rPr>
          <w:t>7.3. Infra-Estrutura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2C7A58DD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7" w:history="1">
        <w:r w:rsidR="00AE237E" w:rsidRPr="00EE3D13">
          <w:rPr>
            <w:rStyle w:val="Hyperlink"/>
          </w:rPr>
          <w:t>8. Riscos iniciais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6CAFD8AB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8" w:history="1">
        <w:r w:rsidR="00AE237E" w:rsidRPr="00EE3D13">
          <w:rPr>
            <w:rStyle w:val="Hyperlink"/>
          </w:rPr>
          <w:t>9. EXPECTATIVA DE INÍCIO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311815C7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9" w:history="1">
        <w:r w:rsidR="00AE237E" w:rsidRPr="00EE3D13">
          <w:rPr>
            <w:rStyle w:val="Hyperlink"/>
          </w:rPr>
          <w:t>10.</w:t>
        </w:r>
        <w:r w:rsidR="00AE237E" w:rsidRPr="00EE3D13">
          <w:rPr>
            <w:rStyle w:val="Hyperlink"/>
            <w:lang w:val="pt-PT"/>
          </w:rPr>
          <w:t xml:space="preserve"> custos iniciais estimados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04083E4D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500" w:history="1">
        <w:r w:rsidR="00AE237E" w:rsidRPr="00EE3D13">
          <w:rPr>
            <w:rStyle w:val="Hyperlink"/>
          </w:rPr>
          <w:t>11. observações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_Toc485810500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4B4ABCA1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D335039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581048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0499451F" w14:textId="77777777" w:rsidR="00A94162" w:rsidRDefault="00A94162">
      <w:r>
        <w:rPr>
          <w:color w:val="auto"/>
        </w:rPr>
        <w:t xml:space="preserve">Este documento tem por objetivo </w:t>
      </w:r>
      <w:r w:rsidR="00D0354A">
        <w:rPr>
          <w:color w:val="auto"/>
        </w:rPr>
        <w:t xml:space="preserve">de oficializar </w:t>
      </w:r>
      <w:r w:rsidR="0060692B">
        <w:rPr>
          <w:szCs w:val="18"/>
          <w:lang w:eastAsia="en-US"/>
        </w:rPr>
        <w:t>a abertura d</w:t>
      </w:r>
      <w:r w:rsidR="007760E6">
        <w:rPr>
          <w:szCs w:val="18"/>
          <w:lang w:eastAsia="en-US"/>
        </w:rPr>
        <w:t>e um</w:t>
      </w:r>
      <w:r w:rsidR="0060692B">
        <w:rPr>
          <w:szCs w:val="18"/>
          <w:lang w:eastAsia="en-US"/>
        </w:rPr>
        <w:t xml:space="preserve"> projeto.</w:t>
      </w:r>
    </w:p>
    <w:p w14:paraId="06FD6266" w14:textId="77777777" w:rsidR="00A94162" w:rsidRDefault="00A94162">
      <w:pPr>
        <w:pStyle w:val="Ttulo2"/>
      </w:pPr>
      <w:bookmarkStart w:id="34" w:name="_Toc485810485"/>
      <w:r>
        <w:t>Referências</w:t>
      </w:r>
      <w:bookmarkEnd w:id="34"/>
    </w:p>
    <w:p w14:paraId="41B49602" w14:textId="77777777" w:rsidR="00A94162" w:rsidRDefault="00A94162">
      <w:pPr>
        <w:pStyle w:val="Instruo"/>
      </w:pPr>
      <w:r>
        <w:t>[Refer</w:t>
      </w:r>
      <w:r w:rsidR="000D634E">
        <w:t>enciar os documentos citados neste documento</w:t>
      </w:r>
      <w:r>
        <w:t>.</w:t>
      </w:r>
    </w:p>
    <w:p w14:paraId="47EB91FC" w14:textId="77777777" w:rsidR="00A94162" w:rsidRDefault="00A94162">
      <w:pPr>
        <w:pStyle w:val="Instruo"/>
      </w:pPr>
    </w:p>
    <w:p w14:paraId="334C406C" w14:textId="77777777" w:rsidR="00A94162" w:rsidRDefault="00A94162">
      <w:pPr>
        <w:pStyle w:val="Instruo"/>
      </w:pPr>
      <w:r>
        <w:t>Exemplo:</w:t>
      </w:r>
    </w:p>
    <w:p w14:paraId="0F503AD7" w14:textId="77777777" w:rsidR="00A94162" w:rsidRDefault="000D634E" w:rsidP="00A94162">
      <w:pPr>
        <w:pStyle w:val="Instruo"/>
        <w:numPr>
          <w:ilvl w:val="0"/>
          <w:numId w:val="13"/>
        </w:numPr>
      </w:pPr>
      <w:r>
        <w:t>Documento de Arquitetura do Cliente – v1</w:t>
      </w:r>
    </w:p>
    <w:p w14:paraId="13EE0826" w14:textId="77777777" w:rsidR="00A94162" w:rsidRDefault="00A94162" w:rsidP="00A94162">
      <w:pPr>
        <w:pStyle w:val="Instruo"/>
        <w:numPr>
          <w:ilvl w:val="0"/>
          <w:numId w:val="13"/>
        </w:numPr>
      </w:pPr>
      <w:r>
        <w:t xml:space="preserve">Especificações </w:t>
      </w:r>
      <w:r w:rsidR="000D634E">
        <w:t>de Negócio do Cliente</w:t>
      </w:r>
      <w:r>
        <w:t xml:space="preserve"> – versão 2</w:t>
      </w:r>
    </w:p>
    <w:p w14:paraId="2DBB5C91" w14:textId="77777777" w:rsidR="00A94162" w:rsidRDefault="00A94162"/>
    <w:p w14:paraId="07DAFA73" w14:textId="77777777" w:rsidR="00A94162" w:rsidRDefault="00A94162">
      <w:pPr>
        <w:pStyle w:val="Instruo"/>
      </w:pPr>
      <w:r>
        <w:t>]</w:t>
      </w:r>
    </w:p>
    <w:p w14:paraId="76C6C419" w14:textId="77777777" w:rsidR="00A94162" w:rsidRDefault="00A94162">
      <w:pPr>
        <w:pStyle w:val="Ttulo1"/>
      </w:pPr>
      <w:bookmarkStart w:id="35" w:name="_Toc89249097"/>
      <w:bookmarkStart w:id="36" w:name="_Toc89249315"/>
      <w:bookmarkStart w:id="37" w:name="_Toc89249438"/>
      <w:bookmarkStart w:id="38" w:name="_Toc89249479"/>
      <w:bookmarkStart w:id="39" w:name="_Toc89249771"/>
      <w:bookmarkStart w:id="40" w:name="_Toc89249853"/>
      <w:bookmarkStart w:id="41" w:name="_Toc89249933"/>
      <w:bookmarkStart w:id="42" w:name="_Toc89249975"/>
      <w:bookmarkStart w:id="43" w:name="_Toc89656340"/>
      <w:bookmarkStart w:id="44" w:name="_Toc90873297"/>
      <w:bookmarkStart w:id="45" w:name="_Toc101597545"/>
      <w:bookmarkStart w:id="46" w:name="_Toc101597746"/>
      <w:bookmarkStart w:id="47" w:name="_Toc101599608"/>
      <w:bookmarkStart w:id="48" w:name="_Toc101599683"/>
      <w:bookmarkStart w:id="49" w:name="_Toc101599758"/>
      <w:bookmarkStart w:id="50" w:name="_Toc101599832"/>
      <w:bookmarkStart w:id="51" w:name="_Toc101599907"/>
      <w:bookmarkStart w:id="52" w:name="_Toc101599982"/>
      <w:bookmarkStart w:id="53" w:name="_Toc101600057"/>
      <w:bookmarkStart w:id="54" w:name="_Toc101608275"/>
      <w:bookmarkStart w:id="55" w:name="_Toc104609656"/>
      <w:bookmarkStart w:id="56" w:name="_Toc104609850"/>
      <w:bookmarkStart w:id="57" w:name="_Toc104610044"/>
      <w:bookmarkStart w:id="58" w:name="_Toc108240845"/>
      <w:bookmarkStart w:id="59" w:name="_Toc108241663"/>
      <w:bookmarkStart w:id="60" w:name="_Toc108943310"/>
      <w:bookmarkStart w:id="61" w:name="_Toc108943504"/>
      <w:bookmarkStart w:id="62" w:name="_Toc89249772"/>
      <w:bookmarkStart w:id="63" w:name="_Toc89249854"/>
      <w:bookmarkStart w:id="64" w:name="_Toc89249934"/>
      <w:bookmarkStart w:id="65" w:name="_Toc89249976"/>
      <w:bookmarkStart w:id="66" w:name="_Toc89656341"/>
      <w:bookmarkStart w:id="67" w:name="_Toc90873298"/>
      <w:bookmarkStart w:id="68" w:name="_Toc101597546"/>
      <w:bookmarkStart w:id="69" w:name="_Toc101597747"/>
      <w:bookmarkStart w:id="70" w:name="_Toc101599609"/>
      <w:bookmarkStart w:id="71" w:name="_Toc101599684"/>
      <w:bookmarkStart w:id="72" w:name="_Toc101599759"/>
      <w:bookmarkStart w:id="73" w:name="_Toc101599833"/>
      <w:bookmarkStart w:id="74" w:name="_Toc101599908"/>
      <w:bookmarkStart w:id="75" w:name="_Toc101599983"/>
      <w:bookmarkStart w:id="76" w:name="_Toc101600058"/>
      <w:bookmarkStart w:id="77" w:name="_Toc101608276"/>
      <w:bookmarkStart w:id="78" w:name="_Toc104609657"/>
      <w:bookmarkStart w:id="79" w:name="_Toc104609851"/>
      <w:bookmarkStart w:id="80" w:name="_Toc104610045"/>
      <w:bookmarkStart w:id="81" w:name="_Toc108240846"/>
      <w:bookmarkStart w:id="82" w:name="_Toc108241664"/>
      <w:bookmarkStart w:id="83" w:name="_Toc108943311"/>
      <w:bookmarkStart w:id="84" w:name="_Toc108943505"/>
      <w:bookmarkStart w:id="85" w:name="_Toc89249855"/>
      <w:bookmarkStart w:id="86" w:name="_Toc89249935"/>
      <w:bookmarkStart w:id="87" w:name="_Toc89249977"/>
      <w:bookmarkStart w:id="88" w:name="_Toc89656342"/>
      <w:bookmarkStart w:id="89" w:name="_Toc90873299"/>
      <w:bookmarkStart w:id="90" w:name="_Toc101597547"/>
      <w:bookmarkStart w:id="91" w:name="_Toc101597748"/>
      <w:bookmarkStart w:id="92" w:name="_Toc101599610"/>
      <w:bookmarkStart w:id="93" w:name="_Toc101599685"/>
      <w:bookmarkStart w:id="94" w:name="_Toc101599760"/>
      <w:bookmarkStart w:id="95" w:name="_Toc101599834"/>
      <w:bookmarkStart w:id="96" w:name="_Toc101599909"/>
      <w:bookmarkStart w:id="97" w:name="_Toc101599984"/>
      <w:bookmarkStart w:id="98" w:name="_Toc101600059"/>
      <w:bookmarkStart w:id="99" w:name="_Toc101608277"/>
      <w:bookmarkStart w:id="100" w:name="_Toc104609658"/>
      <w:bookmarkStart w:id="101" w:name="_Toc104609852"/>
      <w:bookmarkStart w:id="102" w:name="_Toc104610046"/>
      <w:bookmarkStart w:id="103" w:name="_Toc108240847"/>
      <w:bookmarkStart w:id="104" w:name="_Toc108241665"/>
      <w:bookmarkStart w:id="105" w:name="_Toc108943312"/>
      <w:bookmarkStart w:id="106" w:name="_Toc108943506"/>
      <w:bookmarkStart w:id="107" w:name="_Toc485810486"/>
      <w:bookmarkEnd w:id="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t>Objetivos do Projeto</w:t>
      </w:r>
      <w:bookmarkEnd w:id="107"/>
    </w:p>
    <w:p w14:paraId="425DE75F" w14:textId="77777777" w:rsidR="00A94162" w:rsidRDefault="00A94162">
      <w:pPr>
        <w:pStyle w:val="Instruo"/>
      </w:pPr>
      <w:r>
        <w:t>[Descreva os objetivos que o projeto está incumbido de atender.]</w:t>
      </w:r>
    </w:p>
    <w:p w14:paraId="32DD3A95" w14:textId="5593AA0A" w:rsidR="00E1094E" w:rsidRPr="00E1094E" w:rsidRDefault="00E1094E" w:rsidP="00E1094E">
      <w:r>
        <w:t>O projeto tem como objetivo a criação de um sistema web para controle de finanças pessoais, incluindo a gestão de receitas, despesas, ativos e passivos de seus usuários.</w:t>
      </w:r>
    </w:p>
    <w:p w14:paraId="2781FDC2" w14:textId="77777777" w:rsidR="0042093D" w:rsidRDefault="0042093D" w:rsidP="0042093D">
      <w:pPr>
        <w:pStyle w:val="Ttulo1"/>
      </w:pPr>
      <w:bookmarkStart w:id="108" w:name="_Toc485810487"/>
      <w:r>
        <w:t>SOLICITANTE</w:t>
      </w:r>
      <w:bookmarkEnd w:id="108"/>
    </w:p>
    <w:p w14:paraId="1F02FFD8" w14:textId="718AC882" w:rsidR="00E1094E" w:rsidRDefault="0042093D" w:rsidP="00E1094E">
      <w:pPr>
        <w:pStyle w:val="Instruo"/>
      </w:pPr>
      <w:r>
        <w:t>[Descreva o solicitante, cliente, área, departamento, ou setor que solicitou o projeto.</w:t>
      </w:r>
    </w:p>
    <w:p w14:paraId="173359AE" w14:textId="2AB4669D" w:rsidR="00E1094E" w:rsidRPr="00E1094E" w:rsidRDefault="00E1094E" w:rsidP="00E1094E">
      <w:r>
        <w:t>Este projeto foi solicitado pelo professor Edson Murakami.</w:t>
      </w:r>
    </w:p>
    <w:p w14:paraId="6CD933C9" w14:textId="77777777" w:rsidR="00A94162" w:rsidRDefault="00A94162">
      <w:pPr>
        <w:pStyle w:val="Ttulo1"/>
      </w:pPr>
      <w:bookmarkStart w:id="109" w:name="_Toc485810488"/>
      <w:r>
        <w:t>Premissas</w:t>
      </w:r>
      <w:bookmarkEnd w:id="109"/>
    </w:p>
    <w:p w14:paraId="63A488A0" w14:textId="77777777" w:rsidR="00A94162" w:rsidRDefault="00A94162">
      <w:pPr>
        <w:pStyle w:val="Instruo"/>
      </w:pPr>
      <w:r>
        <w:t>[Descreva as suposições, fatores considerados verdadeiros para fins de planejamento do projeto.</w:t>
      </w:r>
    </w:p>
    <w:p w14:paraId="3A1A3D77" w14:textId="2CB01EF8" w:rsidR="00A94162" w:rsidRDefault="00A94162">
      <w:pPr>
        <w:pStyle w:val="Instruo"/>
      </w:pPr>
    </w:p>
    <w:p w14:paraId="1BB4C1D1" w14:textId="77777777" w:rsidR="00A94162" w:rsidRDefault="00A94162">
      <w:pPr>
        <w:pStyle w:val="Instruo"/>
      </w:pPr>
      <w:r>
        <w:t>Exemplo:</w:t>
      </w:r>
    </w:p>
    <w:p w14:paraId="7BDFD5B5" w14:textId="20CE5A8B" w:rsidR="00E1094E" w:rsidRDefault="00A94162" w:rsidP="00E1094E">
      <w:pPr>
        <w:pStyle w:val="Instruo"/>
        <w:numPr>
          <w:ilvl w:val="0"/>
          <w:numId w:val="3"/>
        </w:numPr>
        <w:rPr>
          <w:rStyle w:val="Hyperlink"/>
          <w:u w:val="none"/>
        </w:rPr>
      </w:pPr>
      <w:r>
        <w:rPr>
          <w:rStyle w:val="Hyperlink"/>
          <w:u w:val="none"/>
        </w:rPr>
        <w:t xml:space="preserve">A </w:t>
      </w:r>
      <w:proofErr w:type="gramStart"/>
      <w:r>
        <w:rPr>
          <w:rStyle w:val="Hyperlink"/>
          <w:u w:val="none"/>
        </w:rPr>
        <w:t>infra-estrutura</w:t>
      </w:r>
      <w:proofErr w:type="gramEnd"/>
      <w:r>
        <w:rPr>
          <w:rStyle w:val="Hyperlink"/>
          <w:u w:val="none"/>
        </w:rPr>
        <w:t xml:space="preserve"> de comunicação da </w:t>
      </w:r>
      <w:r w:rsidR="000474B5">
        <w:rPr>
          <w:rStyle w:val="Hyperlink"/>
          <w:u w:val="none"/>
        </w:rPr>
        <w:t>Empresa</w:t>
      </w:r>
      <w:r>
        <w:rPr>
          <w:rStyle w:val="Hyperlink"/>
          <w:u w:val="none"/>
        </w:rPr>
        <w:t xml:space="preserve"> com o &lt;cliente&gt; estará plenamente operacional para início do projeto.]</w:t>
      </w:r>
    </w:p>
    <w:p w14:paraId="35394515" w14:textId="5EACE37A" w:rsidR="00E1094E" w:rsidRDefault="00E1094E" w:rsidP="00E1094E">
      <w:r>
        <w:t>O projeto será iniciado após a aprovação do cliente.</w:t>
      </w:r>
    </w:p>
    <w:p w14:paraId="09898563" w14:textId="2C814EAA" w:rsidR="00E1094E" w:rsidRDefault="00E1094E" w:rsidP="00E1094E">
      <w:r>
        <w:t>Todas as etapas do projeto serão supervisionadas e executadas mediante aprovação do professor Edson Murakami.</w:t>
      </w:r>
    </w:p>
    <w:p w14:paraId="42FC9E90" w14:textId="3EB93151" w:rsidR="00E1094E" w:rsidRDefault="00700292" w:rsidP="00E1094E">
      <w:r>
        <w:t>Alterações no escopo do projeto podem ser feitas mediante solicitação do cliente.</w:t>
      </w:r>
    </w:p>
    <w:p w14:paraId="6DDCE7DF" w14:textId="77777777" w:rsidR="00E1094E" w:rsidRPr="00E1094E" w:rsidRDefault="00E1094E" w:rsidP="00E1094E"/>
    <w:p w14:paraId="3A14A37B" w14:textId="77777777" w:rsidR="00A94162" w:rsidRDefault="00A94162">
      <w:pPr>
        <w:pStyle w:val="Ttulo1"/>
      </w:pPr>
      <w:bookmarkStart w:id="110" w:name="_Toc485810489"/>
      <w:r>
        <w:t>Restrições</w:t>
      </w:r>
      <w:bookmarkEnd w:id="110"/>
    </w:p>
    <w:p w14:paraId="44D077BB" w14:textId="77777777" w:rsidR="00A94162" w:rsidRDefault="00A94162">
      <w:pPr>
        <w:pStyle w:val="Instruo"/>
        <w:rPr>
          <w:iCs/>
        </w:rPr>
      </w:pPr>
      <w:r>
        <w:t>[Descreva fatores limitadores do projeto.</w:t>
      </w:r>
    </w:p>
    <w:p w14:paraId="0C8E2245" w14:textId="77777777" w:rsidR="00A94162" w:rsidRDefault="00A94162">
      <w:pPr>
        <w:pStyle w:val="Instruo"/>
        <w:rPr>
          <w:iCs/>
        </w:rPr>
      </w:pPr>
    </w:p>
    <w:p w14:paraId="43C562AB" w14:textId="77777777" w:rsidR="00A94162" w:rsidRDefault="00A94162">
      <w:pPr>
        <w:pStyle w:val="Instruo"/>
        <w:rPr>
          <w:iCs/>
        </w:rPr>
      </w:pPr>
      <w:r>
        <w:rPr>
          <w:iCs/>
        </w:rPr>
        <w:t>Exemplo:</w:t>
      </w:r>
    </w:p>
    <w:p w14:paraId="06671D68" w14:textId="77777777" w:rsidR="00A94162" w:rsidRDefault="00A94162" w:rsidP="00A94162">
      <w:pPr>
        <w:pStyle w:val="Instruo"/>
        <w:numPr>
          <w:ilvl w:val="0"/>
          <w:numId w:val="3"/>
        </w:numPr>
      </w:pPr>
      <w:r>
        <w:t>O prazo para entrega do projeto é dd/mm/aaaa (pré-fixado).]</w:t>
      </w:r>
    </w:p>
    <w:p w14:paraId="0D04B971" w14:textId="08D8B6F9" w:rsidR="00E1094E" w:rsidRDefault="00E1094E" w:rsidP="00E1094E">
      <w:r>
        <w:t xml:space="preserve">O </w:t>
      </w:r>
      <w:r w:rsidR="00700292">
        <w:t>projeto deve ser entregue até o final do segundo semestre de 2024.</w:t>
      </w:r>
    </w:p>
    <w:p w14:paraId="3CDFC5BF" w14:textId="77777777" w:rsidR="00A94162" w:rsidRDefault="00A94162">
      <w:pPr>
        <w:pStyle w:val="Ttulo2"/>
      </w:pPr>
      <w:bookmarkStart w:id="111" w:name="_Toc74456908"/>
      <w:bookmarkStart w:id="112" w:name="_Toc79305310"/>
      <w:bookmarkStart w:id="113" w:name="_Toc485810490"/>
      <w:r>
        <w:lastRenderedPageBreak/>
        <w:t xml:space="preserve">Requisitos Regulamentares e </w:t>
      </w:r>
      <w:bookmarkEnd w:id="111"/>
      <w:bookmarkEnd w:id="112"/>
      <w:r>
        <w:t>Estatutários</w:t>
      </w:r>
      <w:bookmarkEnd w:id="113"/>
    </w:p>
    <w:p w14:paraId="6FB1F53E" w14:textId="77777777" w:rsidR="00A94162" w:rsidRDefault="00A94162">
      <w:pPr>
        <w:pStyle w:val="Instruo"/>
      </w:pPr>
      <w:r>
        <w:t>[Descreva os requisitos regulamentares e estatutários observados quando do levantamento e que irão influenciar no desenvolvimento do proje</w:t>
      </w:r>
      <w:r w:rsidR="00E164DA">
        <w:t>c</w:t>
      </w:r>
      <w:r>
        <w:t xml:space="preserve">to.  Não havendo estes requisitos regulamentares, deverá constar uma observação de inexistência </w:t>
      </w:r>
      <w:proofErr w:type="gramStart"/>
      <w:r>
        <w:t>dos mesmos</w:t>
      </w:r>
      <w:proofErr w:type="gramEnd"/>
      <w:r>
        <w:t>.]</w:t>
      </w:r>
    </w:p>
    <w:p w14:paraId="2230A850" w14:textId="17972A8E" w:rsidR="00700292" w:rsidRPr="00700292" w:rsidRDefault="00700292" w:rsidP="00700292">
      <w:r>
        <w:t>Não se aplica.</w:t>
      </w:r>
    </w:p>
    <w:p w14:paraId="191A48F5" w14:textId="77777777" w:rsidR="00A94162" w:rsidRDefault="00A94162">
      <w:pPr>
        <w:pStyle w:val="Ttulo1"/>
      </w:pPr>
      <w:bookmarkStart w:id="114" w:name="_Toc485810491"/>
      <w:r>
        <w:t>Escopo</w:t>
      </w:r>
      <w:bookmarkEnd w:id="114"/>
    </w:p>
    <w:p w14:paraId="206D952E" w14:textId="77777777" w:rsidR="00A94162" w:rsidRDefault="00A94162">
      <w:pPr>
        <w:pStyle w:val="Instruo"/>
      </w:pPr>
      <w:bookmarkStart w:id="115" w:name="_Toc101599611"/>
      <w:bookmarkStart w:id="116" w:name="_Toc101599686"/>
      <w:bookmarkStart w:id="117" w:name="_Toc101599835"/>
      <w:bookmarkStart w:id="118" w:name="_Toc101599910"/>
      <w:bookmarkStart w:id="119" w:name="_Toc101599985"/>
      <w:bookmarkStart w:id="120" w:name="_Toc101600064"/>
      <w:bookmarkStart w:id="121" w:name="_Toc101608282"/>
      <w:bookmarkStart w:id="122" w:name="_Toc104609663"/>
      <w:bookmarkStart w:id="123" w:name="_Toc104609857"/>
      <w:bookmarkStart w:id="124" w:name="_Toc104610051"/>
      <w:bookmarkStart w:id="125" w:name="_Toc108240852"/>
      <w:bookmarkStart w:id="126" w:name="_Toc108241670"/>
      <w:bookmarkStart w:id="127" w:name="_Toc108943317"/>
      <w:bookmarkStart w:id="128" w:name="_Toc108943511"/>
      <w:bookmarkStart w:id="129" w:name="_Toc101599612"/>
      <w:bookmarkStart w:id="130" w:name="_Toc101599687"/>
      <w:bookmarkStart w:id="131" w:name="_Toc101599761"/>
      <w:bookmarkStart w:id="132" w:name="_Toc101599836"/>
      <w:bookmarkStart w:id="133" w:name="_Toc101599911"/>
      <w:bookmarkStart w:id="134" w:name="_Toc101599986"/>
      <w:bookmarkStart w:id="135" w:name="_Toc101600065"/>
      <w:bookmarkStart w:id="136" w:name="_Toc101608283"/>
      <w:bookmarkStart w:id="137" w:name="_Toc104609664"/>
      <w:bookmarkStart w:id="138" w:name="_Toc104609858"/>
      <w:bookmarkStart w:id="139" w:name="_Toc104610052"/>
      <w:bookmarkStart w:id="140" w:name="_Toc108240853"/>
      <w:bookmarkStart w:id="141" w:name="_Toc108241671"/>
      <w:bookmarkStart w:id="142" w:name="_Toc108943318"/>
      <w:bookmarkStart w:id="143" w:name="_Toc108943512"/>
      <w:bookmarkStart w:id="144" w:name="_Toc101600066"/>
      <w:bookmarkStart w:id="145" w:name="_Toc101608284"/>
      <w:bookmarkStart w:id="146" w:name="_Toc104609665"/>
      <w:bookmarkStart w:id="147" w:name="_Toc104609859"/>
      <w:bookmarkStart w:id="148" w:name="_Toc104610053"/>
      <w:bookmarkStart w:id="149" w:name="_Toc108240854"/>
      <w:bookmarkStart w:id="150" w:name="_Toc108241672"/>
      <w:bookmarkStart w:id="151" w:name="_Toc108943319"/>
      <w:bookmarkStart w:id="152" w:name="_Toc108943513"/>
      <w:bookmarkStart w:id="153" w:name="_Toc101599615"/>
      <w:bookmarkStart w:id="154" w:name="_Toc101599690"/>
      <w:bookmarkStart w:id="155" w:name="_Toc101599764"/>
      <w:bookmarkStart w:id="156" w:name="_Toc101599839"/>
      <w:bookmarkStart w:id="157" w:name="_Toc101599914"/>
      <w:bookmarkStart w:id="158" w:name="_Toc101599989"/>
      <w:bookmarkStart w:id="159" w:name="_Toc101600067"/>
      <w:bookmarkStart w:id="160" w:name="_Toc101608285"/>
      <w:bookmarkStart w:id="161" w:name="_Toc104609666"/>
      <w:bookmarkStart w:id="162" w:name="_Toc104609860"/>
      <w:bookmarkStart w:id="163" w:name="_Toc104610054"/>
      <w:bookmarkStart w:id="164" w:name="_Toc108240855"/>
      <w:bookmarkStart w:id="165" w:name="_Toc108241673"/>
      <w:bookmarkStart w:id="166" w:name="_Toc108943320"/>
      <w:bookmarkStart w:id="167" w:name="_Toc108943514"/>
      <w:bookmarkStart w:id="168" w:name="_Toc101599616"/>
      <w:bookmarkStart w:id="169" w:name="_Toc101599691"/>
      <w:bookmarkStart w:id="170" w:name="_Toc101599765"/>
      <w:bookmarkStart w:id="171" w:name="_Toc101599840"/>
      <w:bookmarkStart w:id="172" w:name="_Toc101599915"/>
      <w:bookmarkStart w:id="173" w:name="_Toc101599990"/>
      <w:bookmarkStart w:id="174" w:name="_Toc101600068"/>
      <w:bookmarkStart w:id="175" w:name="_Toc101608286"/>
      <w:bookmarkStart w:id="176" w:name="_Toc104609667"/>
      <w:bookmarkStart w:id="177" w:name="_Toc104609861"/>
      <w:bookmarkStart w:id="178" w:name="_Toc104610055"/>
      <w:bookmarkStart w:id="179" w:name="_Toc108240856"/>
      <w:bookmarkStart w:id="180" w:name="_Toc108241674"/>
      <w:bookmarkStart w:id="181" w:name="_Toc108943321"/>
      <w:bookmarkStart w:id="182" w:name="_Toc108943515"/>
      <w:bookmarkStart w:id="183" w:name="_Toc101599617"/>
      <w:bookmarkStart w:id="184" w:name="_Toc101599692"/>
      <w:bookmarkStart w:id="185" w:name="_Toc101599766"/>
      <w:bookmarkStart w:id="186" w:name="_Toc101599841"/>
      <w:bookmarkStart w:id="187" w:name="_Toc101599916"/>
      <w:bookmarkStart w:id="188" w:name="_Toc101599991"/>
      <w:bookmarkStart w:id="189" w:name="_Toc101600069"/>
      <w:bookmarkStart w:id="190" w:name="_Toc101608287"/>
      <w:bookmarkStart w:id="191" w:name="_Toc104609668"/>
      <w:bookmarkStart w:id="192" w:name="_Toc104609862"/>
      <w:bookmarkStart w:id="193" w:name="_Toc104610056"/>
      <w:bookmarkStart w:id="194" w:name="_Toc108240857"/>
      <w:bookmarkStart w:id="195" w:name="_Toc108241675"/>
      <w:bookmarkStart w:id="196" w:name="_Toc108943322"/>
      <w:bookmarkStart w:id="197" w:name="_Toc108943516"/>
      <w:bookmarkStart w:id="198" w:name="_Toc101599618"/>
      <w:bookmarkStart w:id="199" w:name="_Toc101599693"/>
      <w:bookmarkStart w:id="200" w:name="_Toc101599767"/>
      <w:bookmarkStart w:id="201" w:name="_Toc101599842"/>
      <w:bookmarkStart w:id="202" w:name="_Toc101599917"/>
      <w:bookmarkStart w:id="203" w:name="_Toc101599992"/>
      <w:bookmarkStart w:id="204" w:name="_Toc101600070"/>
      <w:bookmarkStart w:id="205" w:name="_Toc101608288"/>
      <w:bookmarkStart w:id="206" w:name="_Toc104609669"/>
      <w:bookmarkStart w:id="207" w:name="_Toc104609863"/>
      <w:bookmarkStart w:id="208" w:name="_Toc104610057"/>
      <w:bookmarkStart w:id="209" w:name="_Toc108240858"/>
      <w:bookmarkStart w:id="210" w:name="_Toc108241676"/>
      <w:bookmarkStart w:id="211" w:name="_Toc108943323"/>
      <w:bookmarkStart w:id="212" w:name="_Toc108943517"/>
      <w:bookmarkStart w:id="213" w:name="_Toc101599619"/>
      <w:bookmarkStart w:id="214" w:name="_Toc101599694"/>
      <w:bookmarkStart w:id="215" w:name="_Toc101599768"/>
      <w:bookmarkStart w:id="216" w:name="_Toc101599843"/>
      <w:bookmarkStart w:id="217" w:name="_Toc101599918"/>
      <w:bookmarkStart w:id="218" w:name="_Toc101599993"/>
      <w:bookmarkStart w:id="219" w:name="_Toc101600071"/>
      <w:bookmarkStart w:id="220" w:name="_Toc101608289"/>
      <w:bookmarkStart w:id="221" w:name="_Toc104609670"/>
      <w:bookmarkStart w:id="222" w:name="_Toc104609864"/>
      <w:bookmarkStart w:id="223" w:name="_Toc104610058"/>
      <w:bookmarkStart w:id="224" w:name="_Toc108240859"/>
      <w:bookmarkStart w:id="225" w:name="_Toc108241677"/>
      <w:bookmarkStart w:id="226" w:name="_Toc108943324"/>
      <w:bookmarkStart w:id="227" w:name="_Toc108943518"/>
      <w:bookmarkStart w:id="228" w:name="_Toc101599620"/>
      <w:bookmarkStart w:id="229" w:name="_Toc101599695"/>
      <w:bookmarkStart w:id="230" w:name="_Toc101599769"/>
      <w:bookmarkStart w:id="231" w:name="_Toc101599844"/>
      <w:bookmarkStart w:id="232" w:name="_Toc101599919"/>
      <w:bookmarkStart w:id="233" w:name="_Toc101599994"/>
      <w:bookmarkStart w:id="234" w:name="_Toc101600072"/>
      <w:bookmarkStart w:id="235" w:name="_Toc101608290"/>
      <w:bookmarkStart w:id="236" w:name="_Toc104609671"/>
      <w:bookmarkStart w:id="237" w:name="_Toc104609865"/>
      <w:bookmarkStart w:id="238" w:name="_Toc104610059"/>
      <w:bookmarkStart w:id="239" w:name="_Toc108240860"/>
      <w:bookmarkStart w:id="240" w:name="_Toc108241678"/>
      <w:bookmarkStart w:id="241" w:name="_Toc108943325"/>
      <w:bookmarkStart w:id="242" w:name="_Toc108943519"/>
      <w:bookmarkStart w:id="243" w:name="_Toc101600073"/>
      <w:bookmarkStart w:id="244" w:name="_Toc101608291"/>
      <w:bookmarkStart w:id="245" w:name="_Toc104609672"/>
      <w:bookmarkStart w:id="246" w:name="_Toc104609866"/>
      <w:bookmarkStart w:id="247" w:name="_Toc104610060"/>
      <w:bookmarkStart w:id="248" w:name="_Toc108240861"/>
      <w:bookmarkStart w:id="249" w:name="_Toc108241679"/>
      <w:bookmarkStart w:id="250" w:name="_Toc108943326"/>
      <w:bookmarkStart w:id="251" w:name="_Toc108943520"/>
      <w:bookmarkStart w:id="252" w:name="_Toc101599623"/>
      <w:bookmarkStart w:id="253" w:name="_Toc101599698"/>
      <w:bookmarkStart w:id="254" w:name="_Toc101599772"/>
      <w:bookmarkStart w:id="255" w:name="_Toc101599847"/>
      <w:bookmarkStart w:id="256" w:name="_Toc101599922"/>
      <w:bookmarkStart w:id="257" w:name="_Toc101599997"/>
      <w:bookmarkStart w:id="258" w:name="_Toc101600074"/>
      <w:bookmarkStart w:id="259" w:name="_Toc101608292"/>
      <w:bookmarkStart w:id="260" w:name="_Toc104609673"/>
      <w:bookmarkStart w:id="261" w:name="_Toc104609867"/>
      <w:bookmarkStart w:id="262" w:name="_Toc104610061"/>
      <w:bookmarkStart w:id="263" w:name="_Toc108240862"/>
      <w:bookmarkStart w:id="264" w:name="_Toc108241680"/>
      <w:bookmarkStart w:id="265" w:name="_Toc108943327"/>
      <w:bookmarkStart w:id="266" w:name="_Toc108943521"/>
      <w:bookmarkStart w:id="267" w:name="_Toc101599624"/>
      <w:bookmarkStart w:id="268" w:name="_Toc101599699"/>
      <w:bookmarkStart w:id="269" w:name="_Toc101599773"/>
      <w:bookmarkStart w:id="270" w:name="_Toc101599848"/>
      <w:bookmarkStart w:id="271" w:name="_Toc101599923"/>
      <w:bookmarkStart w:id="272" w:name="_Toc101599998"/>
      <w:bookmarkStart w:id="273" w:name="_Toc101600075"/>
      <w:bookmarkStart w:id="274" w:name="_Toc101608293"/>
      <w:bookmarkStart w:id="275" w:name="_Toc104609674"/>
      <w:bookmarkStart w:id="276" w:name="_Toc104609868"/>
      <w:bookmarkStart w:id="277" w:name="_Toc104610062"/>
      <w:bookmarkStart w:id="278" w:name="_Toc108240863"/>
      <w:bookmarkStart w:id="279" w:name="_Toc108241681"/>
      <w:bookmarkStart w:id="280" w:name="_Toc108943328"/>
      <w:bookmarkStart w:id="281" w:name="_Toc108943522"/>
      <w:bookmarkStart w:id="282" w:name="_Toc101599625"/>
      <w:bookmarkStart w:id="283" w:name="_Toc101599700"/>
      <w:bookmarkStart w:id="284" w:name="_Toc101599774"/>
      <w:bookmarkStart w:id="285" w:name="_Toc101599849"/>
      <w:bookmarkStart w:id="286" w:name="_Toc101599924"/>
      <w:bookmarkStart w:id="287" w:name="_Toc101599999"/>
      <w:bookmarkStart w:id="288" w:name="_Toc101600076"/>
      <w:bookmarkStart w:id="289" w:name="_Toc101608294"/>
      <w:bookmarkStart w:id="290" w:name="_Toc104609675"/>
      <w:bookmarkStart w:id="291" w:name="_Toc104609869"/>
      <w:bookmarkStart w:id="292" w:name="_Toc104610063"/>
      <w:bookmarkStart w:id="293" w:name="_Toc108240864"/>
      <w:bookmarkStart w:id="294" w:name="_Toc108241682"/>
      <w:bookmarkStart w:id="295" w:name="_Toc108943329"/>
      <w:bookmarkStart w:id="296" w:name="_Toc108943523"/>
      <w:bookmarkStart w:id="297" w:name="_Toc101599626"/>
      <w:bookmarkStart w:id="298" w:name="_Toc101599701"/>
      <w:bookmarkStart w:id="299" w:name="_Toc101599775"/>
      <w:bookmarkStart w:id="300" w:name="_Toc101599850"/>
      <w:bookmarkStart w:id="301" w:name="_Toc101599925"/>
      <w:bookmarkStart w:id="302" w:name="_Toc101600000"/>
      <w:bookmarkStart w:id="303" w:name="_Toc101600077"/>
      <w:bookmarkStart w:id="304" w:name="_Toc101608295"/>
      <w:bookmarkStart w:id="305" w:name="_Toc104609676"/>
      <w:bookmarkStart w:id="306" w:name="_Toc104609870"/>
      <w:bookmarkStart w:id="307" w:name="_Toc104610064"/>
      <w:bookmarkStart w:id="308" w:name="_Toc108240865"/>
      <w:bookmarkStart w:id="309" w:name="_Toc108241683"/>
      <w:bookmarkStart w:id="310" w:name="_Toc108943330"/>
      <w:bookmarkStart w:id="311" w:name="_Toc108943524"/>
      <w:bookmarkStart w:id="312" w:name="_Toc101599627"/>
      <w:bookmarkStart w:id="313" w:name="_Toc101599702"/>
      <w:bookmarkStart w:id="314" w:name="_Toc101599776"/>
      <w:bookmarkStart w:id="315" w:name="_Toc101599851"/>
      <w:bookmarkStart w:id="316" w:name="_Toc101599926"/>
      <w:bookmarkStart w:id="317" w:name="_Toc101600001"/>
      <w:bookmarkStart w:id="318" w:name="_Toc101600078"/>
      <w:bookmarkStart w:id="319" w:name="_Toc101608296"/>
      <w:bookmarkStart w:id="320" w:name="_Toc104609677"/>
      <w:bookmarkStart w:id="321" w:name="_Toc104609871"/>
      <w:bookmarkStart w:id="322" w:name="_Toc104610065"/>
      <w:bookmarkStart w:id="323" w:name="_Toc108240866"/>
      <w:bookmarkStart w:id="324" w:name="_Toc108241684"/>
      <w:bookmarkStart w:id="325" w:name="_Toc108943331"/>
      <w:bookmarkStart w:id="326" w:name="_Toc108943525"/>
      <w:bookmarkStart w:id="327" w:name="_Toc101599628"/>
      <w:bookmarkStart w:id="328" w:name="_Toc101599703"/>
      <w:bookmarkStart w:id="329" w:name="_Toc101599777"/>
      <w:bookmarkStart w:id="330" w:name="_Toc101599852"/>
      <w:bookmarkStart w:id="331" w:name="_Toc101599927"/>
      <w:bookmarkStart w:id="332" w:name="_Toc101600002"/>
      <w:bookmarkStart w:id="333" w:name="_Toc101600079"/>
      <w:bookmarkStart w:id="334" w:name="_Toc101608297"/>
      <w:bookmarkStart w:id="335" w:name="_Toc104609678"/>
      <w:bookmarkStart w:id="336" w:name="_Toc104609872"/>
      <w:bookmarkStart w:id="337" w:name="_Toc104610066"/>
      <w:bookmarkStart w:id="338" w:name="_Toc108240867"/>
      <w:bookmarkStart w:id="339" w:name="_Toc108241685"/>
      <w:bookmarkStart w:id="340" w:name="_Toc108943332"/>
      <w:bookmarkStart w:id="341" w:name="_Toc108943526"/>
      <w:bookmarkStart w:id="342" w:name="_Toc101600080"/>
      <w:bookmarkStart w:id="343" w:name="_Toc101608298"/>
      <w:bookmarkStart w:id="344" w:name="_Toc104609679"/>
      <w:bookmarkStart w:id="345" w:name="_Toc104609873"/>
      <w:bookmarkStart w:id="346" w:name="_Toc104610067"/>
      <w:bookmarkStart w:id="347" w:name="_Toc108240868"/>
      <w:bookmarkStart w:id="348" w:name="_Toc108241686"/>
      <w:bookmarkStart w:id="349" w:name="_Toc108943333"/>
      <w:bookmarkStart w:id="350" w:name="_Toc108943527"/>
      <w:bookmarkStart w:id="351" w:name="_Toc101599631"/>
      <w:bookmarkStart w:id="352" w:name="_Toc101599706"/>
      <w:bookmarkStart w:id="353" w:name="_Toc101599780"/>
      <w:bookmarkStart w:id="354" w:name="_Toc101599855"/>
      <w:bookmarkStart w:id="355" w:name="_Toc101599930"/>
      <w:bookmarkStart w:id="356" w:name="_Toc101600005"/>
      <w:bookmarkStart w:id="357" w:name="_Toc101600081"/>
      <w:bookmarkStart w:id="358" w:name="_Toc101608299"/>
      <w:bookmarkStart w:id="359" w:name="_Toc104609680"/>
      <w:bookmarkStart w:id="360" w:name="_Toc104609874"/>
      <w:bookmarkStart w:id="361" w:name="_Toc104610068"/>
      <w:bookmarkStart w:id="362" w:name="_Toc108240869"/>
      <w:bookmarkStart w:id="363" w:name="_Toc108241687"/>
      <w:bookmarkStart w:id="364" w:name="_Toc108943334"/>
      <w:bookmarkStart w:id="365" w:name="_Toc108943528"/>
      <w:bookmarkStart w:id="366" w:name="_Toc101599632"/>
      <w:bookmarkStart w:id="367" w:name="_Toc101599707"/>
      <w:bookmarkStart w:id="368" w:name="_Toc101599781"/>
      <w:bookmarkStart w:id="369" w:name="_Toc101599856"/>
      <w:bookmarkStart w:id="370" w:name="_Toc101599931"/>
      <w:bookmarkStart w:id="371" w:name="_Toc101600006"/>
      <w:bookmarkStart w:id="372" w:name="_Toc101600082"/>
      <w:bookmarkStart w:id="373" w:name="_Toc101608300"/>
      <w:bookmarkStart w:id="374" w:name="_Toc104609681"/>
      <w:bookmarkStart w:id="375" w:name="_Toc104609875"/>
      <w:bookmarkStart w:id="376" w:name="_Toc104610069"/>
      <w:bookmarkStart w:id="377" w:name="_Toc108240870"/>
      <w:bookmarkStart w:id="378" w:name="_Toc108241688"/>
      <w:bookmarkStart w:id="379" w:name="_Toc108943335"/>
      <w:bookmarkStart w:id="380" w:name="_Toc108943529"/>
      <w:bookmarkStart w:id="381" w:name="_Toc101599633"/>
      <w:bookmarkStart w:id="382" w:name="_Toc101599708"/>
      <w:bookmarkStart w:id="383" w:name="_Toc101599782"/>
      <w:bookmarkStart w:id="384" w:name="_Toc101599857"/>
      <w:bookmarkStart w:id="385" w:name="_Toc101599932"/>
      <w:bookmarkStart w:id="386" w:name="_Toc101600007"/>
      <w:bookmarkStart w:id="387" w:name="_Toc101600083"/>
      <w:bookmarkStart w:id="388" w:name="_Toc101608301"/>
      <w:bookmarkStart w:id="389" w:name="_Toc104609682"/>
      <w:bookmarkStart w:id="390" w:name="_Toc104609876"/>
      <w:bookmarkStart w:id="391" w:name="_Toc104610070"/>
      <w:bookmarkStart w:id="392" w:name="_Toc108240871"/>
      <w:bookmarkStart w:id="393" w:name="_Toc108241689"/>
      <w:bookmarkStart w:id="394" w:name="_Toc108943336"/>
      <w:bookmarkStart w:id="395" w:name="_Toc108943530"/>
      <w:bookmarkStart w:id="396" w:name="_Toc101599634"/>
      <w:bookmarkStart w:id="397" w:name="_Toc101599709"/>
      <w:bookmarkStart w:id="398" w:name="_Toc101599783"/>
      <w:bookmarkStart w:id="399" w:name="_Toc101599858"/>
      <w:bookmarkStart w:id="400" w:name="_Toc101599933"/>
      <w:bookmarkStart w:id="401" w:name="_Toc101600008"/>
      <w:bookmarkStart w:id="402" w:name="_Toc101600084"/>
      <w:bookmarkStart w:id="403" w:name="_Toc101608302"/>
      <w:bookmarkStart w:id="404" w:name="_Toc104609683"/>
      <w:bookmarkStart w:id="405" w:name="_Toc104609877"/>
      <w:bookmarkStart w:id="406" w:name="_Toc104610071"/>
      <w:bookmarkStart w:id="407" w:name="_Toc108240872"/>
      <w:bookmarkStart w:id="408" w:name="_Toc108241690"/>
      <w:bookmarkStart w:id="409" w:name="_Toc108943337"/>
      <w:bookmarkStart w:id="410" w:name="_Toc108943531"/>
      <w:bookmarkStart w:id="411" w:name="_Toc101599635"/>
      <w:bookmarkStart w:id="412" w:name="_Toc101599710"/>
      <w:bookmarkStart w:id="413" w:name="_Toc101599784"/>
      <w:bookmarkStart w:id="414" w:name="_Toc101599859"/>
      <w:bookmarkStart w:id="415" w:name="_Toc101599934"/>
      <w:bookmarkStart w:id="416" w:name="_Toc101600009"/>
      <w:bookmarkStart w:id="417" w:name="_Toc101600085"/>
      <w:bookmarkStart w:id="418" w:name="_Toc101608303"/>
      <w:bookmarkStart w:id="419" w:name="_Toc104609684"/>
      <w:bookmarkStart w:id="420" w:name="_Toc104609878"/>
      <w:bookmarkStart w:id="421" w:name="_Toc104610072"/>
      <w:bookmarkStart w:id="422" w:name="_Toc108240873"/>
      <w:bookmarkStart w:id="423" w:name="_Toc108241691"/>
      <w:bookmarkStart w:id="424" w:name="_Toc108943338"/>
      <w:bookmarkStart w:id="425" w:name="_Toc108943532"/>
      <w:bookmarkStart w:id="426" w:name="_Toc101599636"/>
      <w:bookmarkStart w:id="427" w:name="_Toc101599711"/>
      <w:bookmarkStart w:id="428" w:name="_Toc101599785"/>
      <w:bookmarkStart w:id="429" w:name="_Toc101599860"/>
      <w:bookmarkStart w:id="430" w:name="_Toc101599935"/>
      <w:bookmarkStart w:id="431" w:name="_Toc101600010"/>
      <w:bookmarkStart w:id="432" w:name="_Toc101600086"/>
      <w:bookmarkStart w:id="433" w:name="_Toc101608304"/>
      <w:bookmarkStart w:id="434" w:name="_Toc104609685"/>
      <w:bookmarkStart w:id="435" w:name="_Toc104609879"/>
      <w:bookmarkStart w:id="436" w:name="_Toc104610073"/>
      <w:bookmarkStart w:id="437" w:name="_Toc108240874"/>
      <w:bookmarkStart w:id="438" w:name="_Toc108241692"/>
      <w:bookmarkStart w:id="439" w:name="_Toc108943339"/>
      <w:bookmarkStart w:id="440" w:name="_Toc108943533"/>
      <w:bookmarkStart w:id="441" w:name="_Toc101599637"/>
      <w:bookmarkStart w:id="442" w:name="_Toc101599712"/>
      <w:bookmarkStart w:id="443" w:name="_Toc101599786"/>
      <w:bookmarkStart w:id="444" w:name="_Toc101599861"/>
      <w:bookmarkStart w:id="445" w:name="_Toc101599936"/>
      <w:bookmarkStart w:id="446" w:name="_Toc101600011"/>
      <w:bookmarkStart w:id="447" w:name="_Toc101600087"/>
      <w:bookmarkStart w:id="448" w:name="_Toc101608305"/>
      <w:bookmarkStart w:id="449" w:name="_Toc104609686"/>
      <w:bookmarkStart w:id="450" w:name="_Toc104609880"/>
      <w:bookmarkStart w:id="451" w:name="_Toc104610074"/>
      <w:bookmarkStart w:id="452" w:name="_Toc108240875"/>
      <w:bookmarkStart w:id="453" w:name="_Toc108241693"/>
      <w:bookmarkStart w:id="454" w:name="_Toc108943340"/>
      <w:bookmarkStart w:id="455" w:name="_Toc108943534"/>
      <w:bookmarkStart w:id="456" w:name="_Toc101599638"/>
      <w:bookmarkStart w:id="457" w:name="_Toc101599713"/>
      <w:bookmarkStart w:id="458" w:name="_Toc101599787"/>
      <w:bookmarkStart w:id="459" w:name="_Toc101599862"/>
      <w:bookmarkStart w:id="460" w:name="_Toc101599937"/>
      <w:bookmarkStart w:id="461" w:name="_Toc101600012"/>
      <w:bookmarkStart w:id="462" w:name="_Toc101600088"/>
      <w:bookmarkStart w:id="463" w:name="_Toc101608306"/>
      <w:bookmarkStart w:id="464" w:name="_Toc104609687"/>
      <w:bookmarkStart w:id="465" w:name="_Toc104609881"/>
      <w:bookmarkStart w:id="466" w:name="_Toc104610075"/>
      <w:bookmarkStart w:id="467" w:name="_Toc108240876"/>
      <w:bookmarkStart w:id="468" w:name="_Toc108241694"/>
      <w:bookmarkStart w:id="469" w:name="_Toc108943341"/>
      <w:bookmarkStart w:id="470" w:name="_Toc10894353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t>[Envolve:</w:t>
      </w:r>
    </w:p>
    <w:p w14:paraId="2700C5B4" w14:textId="77777777" w:rsidR="00A94162" w:rsidRDefault="00A94162" w:rsidP="00A94162">
      <w:pPr>
        <w:pStyle w:val="Instruo"/>
        <w:numPr>
          <w:ilvl w:val="0"/>
          <w:numId w:val="3"/>
        </w:numPr>
      </w:pPr>
      <w:r>
        <w:t>Descreva os requisitos do negócio que o projeto pretende atender;</w:t>
      </w:r>
    </w:p>
    <w:p w14:paraId="63AD4283" w14:textId="77777777" w:rsidR="00A94162" w:rsidRDefault="00A94162" w:rsidP="00A94162">
      <w:pPr>
        <w:pStyle w:val="Instruo"/>
        <w:numPr>
          <w:ilvl w:val="0"/>
          <w:numId w:val="3"/>
        </w:numPr>
      </w:pPr>
      <w:r>
        <w:t xml:space="preserve">Inclua as funcionalidades do sistema </w:t>
      </w:r>
      <w:r w:rsidR="0060692B">
        <w:t>identificadas</w:t>
      </w:r>
      <w:r>
        <w:t xml:space="preserve"> para o projeto;</w:t>
      </w:r>
    </w:p>
    <w:p w14:paraId="08DD774E" w14:textId="77777777" w:rsidR="00A94162" w:rsidRDefault="00A94162" w:rsidP="00A94162">
      <w:pPr>
        <w:pStyle w:val="Instruo"/>
        <w:numPr>
          <w:ilvl w:val="0"/>
          <w:numId w:val="3"/>
        </w:numPr>
      </w:pPr>
      <w:r>
        <w:t>Descreva a</w:t>
      </w:r>
      <w:r w:rsidR="0060692B">
        <w:t>s</w:t>
      </w:r>
      <w:r>
        <w:t xml:space="preserve"> arquitetura</w:t>
      </w:r>
      <w:r w:rsidR="0060692B">
        <w:t>s candidata ou a definida pelo cliente</w:t>
      </w:r>
      <w:r>
        <w:t>.</w:t>
      </w:r>
    </w:p>
    <w:p w14:paraId="3336AB67" w14:textId="77777777" w:rsidR="00A94162" w:rsidRDefault="00A94162" w:rsidP="0060692B">
      <w:pPr>
        <w:pStyle w:val="Instruo"/>
      </w:pPr>
      <w:r>
        <w:t>]</w:t>
      </w:r>
    </w:p>
    <w:p w14:paraId="7AB6D9D0" w14:textId="7A4FAEA4" w:rsidR="00700292" w:rsidRDefault="00700292" w:rsidP="00700292">
      <w:r>
        <w:t>Envolve:</w:t>
      </w:r>
    </w:p>
    <w:p w14:paraId="782059B4" w14:textId="379D94AF" w:rsidR="00700292" w:rsidRDefault="00700292" w:rsidP="00700292">
      <w:pPr>
        <w:pStyle w:val="PargrafodaLista"/>
        <w:numPr>
          <w:ilvl w:val="0"/>
          <w:numId w:val="18"/>
        </w:numPr>
      </w:pPr>
      <w:r>
        <w:t>Criação de interface do usuário para desktops.</w:t>
      </w:r>
    </w:p>
    <w:p w14:paraId="5EF0A9C0" w14:textId="29EAEB1F" w:rsidR="00700292" w:rsidRDefault="00700292" w:rsidP="00700292">
      <w:pPr>
        <w:pStyle w:val="PargrafodaLista"/>
        <w:numPr>
          <w:ilvl w:val="0"/>
          <w:numId w:val="18"/>
        </w:numPr>
      </w:pPr>
      <w:r>
        <w:t>Cadastro de receitas, despesas, ativos e passivos do usuário.</w:t>
      </w:r>
    </w:p>
    <w:p w14:paraId="35C1ADEE" w14:textId="72D5889C" w:rsidR="00700292" w:rsidRDefault="00700292" w:rsidP="00700292">
      <w:pPr>
        <w:pStyle w:val="PargrafodaLista"/>
        <w:numPr>
          <w:ilvl w:val="0"/>
          <w:numId w:val="18"/>
        </w:numPr>
      </w:pPr>
      <w:r>
        <w:t>Relatórios de receitas, despesas, ativos e passivos do usuário.</w:t>
      </w:r>
    </w:p>
    <w:p w14:paraId="2533856F" w14:textId="1BA18B6F" w:rsidR="00700292" w:rsidRPr="00700292" w:rsidRDefault="00700292" w:rsidP="00700292">
      <w:pPr>
        <w:pStyle w:val="PargrafodaLista"/>
        <w:numPr>
          <w:ilvl w:val="0"/>
          <w:numId w:val="18"/>
        </w:numPr>
      </w:pPr>
      <w:r>
        <w:t>Integração para exibição de valores de ativos móveis em tempo real.</w:t>
      </w:r>
    </w:p>
    <w:p w14:paraId="535A4D82" w14:textId="77777777" w:rsidR="00A94162" w:rsidRDefault="00A94162">
      <w:pPr>
        <w:pStyle w:val="Ttulo2"/>
      </w:pPr>
      <w:bookmarkStart w:id="471" w:name="_Toc101599641"/>
      <w:bookmarkStart w:id="472" w:name="_Toc101599716"/>
      <w:bookmarkStart w:id="473" w:name="_Toc101599790"/>
      <w:bookmarkStart w:id="474" w:name="_Toc101599865"/>
      <w:bookmarkStart w:id="475" w:name="_Toc101599940"/>
      <w:bookmarkStart w:id="476" w:name="_Toc101600015"/>
      <w:bookmarkStart w:id="477" w:name="_Toc101600090"/>
      <w:bookmarkStart w:id="478" w:name="_Toc101608308"/>
      <w:bookmarkStart w:id="479" w:name="_Toc104609689"/>
      <w:bookmarkStart w:id="480" w:name="_Toc104609883"/>
      <w:bookmarkStart w:id="481" w:name="_Toc104610077"/>
      <w:bookmarkStart w:id="482" w:name="_Toc108240878"/>
      <w:bookmarkStart w:id="483" w:name="_Toc108241696"/>
      <w:bookmarkStart w:id="484" w:name="_Toc108943343"/>
      <w:bookmarkStart w:id="485" w:name="_Toc108943537"/>
      <w:bookmarkStart w:id="486" w:name="_Toc101599642"/>
      <w:bookmarkStart w:id="487" w:name="_Toc101599717"/>
      <w:bookmarkStart w:id="488" w:name="_Toc101599791"/>
      <w:bookmarkStart w:id="489" w:name="_Toc101599866"/>
      <w:bookmarkStart w:id="490" w:name="_Toc101599941"/>
      <w:bookmarkStart w:id="491" w:name="_Toc101600016"/>
      <w:bookmarkStart w:id="492" w:name="_Toc101600091"/>
      <w:bookmarkStart w:id="493" w:name="_Toc101608309"/>
      <w:bookmarkStart w:id="494" w:name="_Toc104609690"/>
      <w:bookmarkStart w:id="495" w:name="_Toc104609884"/>
      <w:bookmarkStart w:id="496" w:name="_Toc104610078"/>
      <w:bookmarkStart w:id="497" w:name="_Toc108240879"/>
      <w:bookmarkStart w:id="498" w:name="_Toc108241697"/>
      <w:bookmarkStart w:id="499" w:name="_Toc108943344"/>
      <w:bookmarkStart w:id="500" w:name="_Toc108943538"/>
      <w:bookmarkStart w:id="501" w:name="_Toc101599643"/>
      <w:bookmarkStart w:id="502" w:name="_Toc101599718"/>
      <w:bookmarkStart w:id="503" w:name="_Toc101599792"/>
      <w:bookmarkStart w:id="504" w:name="_Toc101599867"/>
      <w:bookmarkStart w:id="505" w:name="_Toc101599942"/>
      <w:bookmarkStart w:id="506" w:name="_Toc101600017"/>
      <w:bookmarkStart w:id="507" w:name="_Toc101600092"/>
      <w:bookmarkStart w:id="508" w:name="_Toc101608310"/>
      <w:bookmarkStart w:id="509" w:name="_Toc104609691"/>
      <w:bookmarkStart w:id="510" w:name="_Toc104609885"/>
      <w:bookmarkStart w:id="511" w:name="_Toc104610079"/>
      <w:bookmarkStart w:id="512" w:name="_Toc108240880"/>
      <w:bookmarkStart w:id="513" w:name="_Toc108241698"/>
      <w:bookmarkStart w:id="514" w:name="_Toc108943345"/>
      <w:bookmarkStart w:id="515" w:name="_Toc108943539"/>
      <w:bookmarkStart w:id="516" w:name="_Toc101599644"/>
      <w:bookmarkStart w:id="517" w:name="_Toc101599719"/>
      <w:bookmarkStart w:id="518" w:name="_Toc101599793"/>
      <w:bookmarkStart w:id="519" w:name="_Toc101599868"/>
      <w:bookmarkStart w:id="520" w:name="_Toc101599943"/>
      <w:bookmarkStart w:id="521" w:name="_Toc101600018"/>
      <w:bookmarkStart w:id="522" w:name="_Toc101600093"/>
      <w:bookmarkStart w:id="523" w:name="_Toc101608311"/>
      <w:bookmarkStart w:id="524" w:name="_Toc104609692"/>
      <w:bookmarkStart w:id="525" w:name="_Toc104609886"/>
      <w:bookmarkStart w:id="526" w:name="_Toc104610080"/>
      <w:bookmarkStart w:id="527" w:name="_Toc108240881"/>
      <w:bookmarkStart w:id="528" w:name="_Toc108241699"/>
      <w:bookmarkStart w:id="529" w:name="_Toc108943346"/>
      <w:bookmarkStart w:id="530" w:name="_Toc108943540"/>
      <w:bookmarkStart w:id="531" w:name="_Toc101599645"/>
      <w:bookmarkStart w:id="532" w:name="_Toc101599720"/>
      <w:bookmarkStart w:id="533" w:name="_Toc101599794"/>
      <w:bookmarkStart w:id="534" w:name="_Toc101599869"/>
      <w:bookmarkStart w:id="535" w:name="_Toc101599944"/>
      <w:bookmarkStart w:id="536" w:name="_Toc101600019"/>
      <w:bookmarkStart w:id="537" w:name="_Toc101600094"/>
      <w:bookmarkStart w:id="538" w:name="_Toc101608312"/>
      <w:bookmarkStart w:id="539" w:name="_Toc104609693"/>
      <w:bookmarkStart w:id="540" w:name="_Toc104609887"/>
      <w:bookmarkStart w:id="541" w:name="_Toc104610081"/>
      <w:bookmarkStart w:id="542" w:name="_Toc108240882"/>
      <w:bookmarkStart w:id="543" w:name="_Toc108241700"/>
      <w:bookmarkStart w:id="544" w:name="_Toc108943347"/>
      <w:bookmarkStart w:id="545" w:name="_Toc108943541"/>
      <w:bookmarkStart w:id="546" w:name="_Toc101599646"/>
      <w:bookmarkStart w:id="547" w:name="_Toc101599721"/>
      <w:bookmarkStart w:id="548" w:name="_Toc101599795"/>
      <w:bookmarkStart w:id="549" w:name="_Toc101599870"/>
      <w:bookmarkStart w:id="550" w:name="_Toc101599945"/>
      <w:bookmarkStart w:id="551" w:name="_Toc101600020"/>
      <w:bookmarkStart w:id="552" w:name="_Toc101600095"/>
      <w:bookmarkStart w:id="553" w:name="_Toc101608313"/>
      <w:bookmarkStart w:id="554" w:name="_Toc104609694"/>
      <w:bookmarkStart w:id="555" w:name="_Toc104609888"/>
      <w:bookmarkStart w:id="556" w:name="_Toc104610082"/>
      <w:bookmarkStart w:id="557" w:name="_Toc108240883"/>
      <w:bookmarkStart w:id="558" w:name="_Toc108241701"/>
      <w:bookmarkStart w:id="559" w:name="_Toc108943348"/>
      <w:bookmarkStart w:id="560" w:name="_Toc108943542"/>
      <w:bookmarkStart w:id="561" w:name="_Toc101599647"/>
      <w:bookmarkStart w:id="562" w:name="_Toc101599722"/>
      <w:bookmarkStart w:id="563" w:name="_Toc101599796"/>
      <w:bookmarkStart w:id="564" w:name="_Toc101599871"/>
      <w:bookmarkStart w:id="565" w:name="_Toc101599946"/>
      <w:bookmarkStart w:id="566" w:name="_Toc101600021"/>
      <w:bookmarkStart w:id="567" w:name="_Toc101600096"/>
      <w:bookmarkStart w:id="568" w:name="_Toc101608314"/>
      <w:bookmarkStart w:id="569" w:name="_Toc104609695"/>
      <w:bookmarkStart w:id="570" w:name="_Toc104609889"/>
      <w:bookmarkStart w:id="571" w:name="_Toc104610083"/>
      <w:bookmarkStart w:id="572" w:name="_Toc108240884"/>
      <w:bookmarkStart w:id="573" w:name="_Toc108241702"/>
      <w:bookmarkStart w:id="574" w:name="_Toc108943349"/>
      <w:bookmarkStart w:id="575" w:name="_Toc108943543"/>
      <w:bookmarkStart w:id="576" w:name="_Toc485810492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t>Exclusões do escopo do projeto</w:t>
      </w:r>
      <w:bookmarkEnd w:id="576"/>
    </w:p>
    <w:p w14:paraId="4A5C4BD1" w14:textId="77777777" w:rsidR="00A94162" w:rsidRDefault="00A94162">
      <w:pPr>
        <w:pStyle w:val="Instruo"/>
      </w:pPr>
      <w:r>
        <w:t>[Descreva detalhadamente o que não será feito dentro do escopo do trabalho contratado.</w:t>
      </w:r>
    </w:p>
    <w:p w14:paraId="51D577BA" w14:textId="77777777" w:rsidR="00A94162" w:rsidRDefault="00A94162" w:rsidP="00A94162">
      <w:pPr>
        <w:pStyle w:val="Instruo"/>
        <w:numPr>
          <w:ilvl w:val="0"/>
          <w:numId w:val="4"/>
        </w:numPr>
      </w:pPr>
      <w:r>
        <w:t>A migração de dados será realizada? Por quem?</w:t>
      </w:r>
    </w:p>
    <w:p w14:paraId="055EFC81" w14:textId="77777777" w:rsidR="00A94162" w:rsidRDefault="00A94162" w:rsidP="00A94162">
      <w:pPr>
        <w:pStyle w:val="Instruo"/>
        <w:numPr>
          <w:ilvl w:val="0"/>
          <w:numId w:val="4"/>
        </w:numPr>
      </w:pPr>
      <w:r>
        <w:t>Os componentes de outros sistemas do cliente que devem ser integrados serão de responsabilidade de quem?]</w:t>
      </w:r>
    </w:p>
    <w:p w14:paraId="128CA8FC" w14:textId="672D2362" w:rsidR="002958BF" w:rsidRDefault="00700292" w:rsidP="002958BF">
      <w:pPr>
        <w:pStyle w:val="PargrafodaLista"/>
        <w:numPr>
          <w:ilvl w:val="0"/>
          <w:numId w:val="4"/>
        </w:numPr>
        <w:jc w:val="left"/>
      </w:pPr>
      <w:r>
        <w:t>Não serão criad</w:t>
      </w:r>
      <w:r w:rsidR="002958BF">
        <w:t>os mecanismos para integração ou importação automática de dados.</w:t>
      </w:r>
      <w:r w:rsidR="002958BF">
        <w:br/>
        <w:t>Todos os dados serão cadastrados manualmente, pelo usuário, através da UI.</w:t>
      </w:r>
    </w:p>
    <w:p w14:paraId="0239A17D" w14:textId="62A0D30E" w:rsidR="002958BF" w:rsidRPr="00700292" w:rsidRDefault="002958BF" w:rsidP="002958BF">
      <w:pPr>
        <w:pStyle w:val="PargrafodaLista"/>
        <w:numPr>
          <w:ilvl w:val="0"/>
          <w:numId w:val="4"/>
        </w:numPr>
        <w:jc w:val="left"/>
      </w:pPr>
      <w:r>
        <w:t>Não é mandatório a criação de uma UI para dispositivos móveis.</w:t>
      </w:r>
    </w:p>
    <w:p w14:paraId="2809A3DA" w14:textId="77777777" w:rsidR="00A94162" w:rsidRDefault="00A94162">
      <w:pPr>
        <w:pStyle w:val="Ttulo1"/>
      </w:pPr>
      <w:bookmarkStart w:id="577" w:name="_Toc89248988"/>
      <w:bookmarkStart w:id="578" w:name="_Toc89249104"/>
      <w:bookmarkStart w:id="579" w:name="_Toc89249322"/>
      <w:bookmarkStart w:id="580" w:name="_Toc89249445"/>
      <w:bookmarkStart w:id="581" w:name="_Toc89249486"/>
      <w:bookmarkStart w:id="582" w:name="_Toc89249736"/>
      <w:bookmarkStart w:id="583" w:name="_Toc89249780"/>
      <w:bookmarkStart w:id="584" w:name="_Toc89249861"/>
      <w:bookmarkStart w:id="585" w:name="_Toc89249941"/>
      <w:bookmarkStart w:id="586" w:name="_Toc89249983"/>
      <w:bookmarkStart w:id="587" w:name="_Toc89656348"/>
      <w:bookmarkStart w:id="588" w:name="_Toc90873305"/>
      <w:bookmarkStart w:id="589" w:name="_Toc101597555"/>
      <w:bookmarkStart w:id="590" w:name="_Toc101597756"/>
      <w:bookmarkStart w:id="591" w:name="_Toc101599651"/>
      <w:bookmarkStart w:id="592" w:name="_Toc101599726"/>
      <w:bookmarkStart w:id="593" w:name="_Toc101599800"/>
      <w:bookmarkStart w:id="594" w:name="_Toc101599875"/>
      <w:bookmarkStart w:id="595" w:name="_Toc101599950"/>
      <w:bookmarkStart w:id="596" w:name="_Toc101600025"/>
      <w:bookmarkStart w:id="597" w:name="_Toc101600100"/>
      <w:bookmarkStart w:id="598" w:name="_Toc101608318"/>
      <w:bookmarkStart w:id="599" w:name="_Toc101599652"/>
      <w:bookmarkStart w:id="600" w:name="_Toc101599727"/>
      <w:bookmarkStart w:id="601" w:name="_Toc101599801"/>
      <w:bookmarkStart w:id="602" w:name="_Toc101599876"/>
      <w:bookmarkStart w:id="603" w:name="_Toc101599951"/>
      <w:bookmarkStart w:id="604" w:name="_Toc101600026"/>
      <w:bookmarkStart w:id="605" w:name="_Toc101600101"/>
      <w:bookmarkStart w:id="606" w:name="_Toc101608319"/>
      <w:bookmarkStart w:id="607" w:name="_Toc104609699"/>
      <w:bookmarkStart w:id="608" w:name="_Toc104609893"/>
      <w:bookmarkStart w:id="609" w:name="_Toc104610087"/>
      <w:bookmarkStart w:id="610" w:name="_Toc108240888"/>
      <w:bookmarkStart w:id="611" w:name="_Toc108241706"/>
      <w:bookmarkStart w:id="612" w:name="_Toc108943353"/>
      <w:bookmarkStart w:id="613" w:name="_Toc108943547"/>
      <w:bookmarkStart w:id="614" w:name="_Toc101599653"/>
      <w:bookmarkStart w:id="615" w:name="_Toc101599728"/>
      <w:bookmarkStart w:id="616" w:name="_Toc101599802"/>
      <w:bookmarkStart w:id="617" w:name="_Toc101599877"/>
      <w:bookmarkStart w:id="618" w:name="_Toc101599952"/>
      <w:bookmarkStart w:id="619" w:name="_Toc101600027"/>
      <w:bookmarkStart w:id="620" w:name="_Toc101600102"/>
      <w:bookmarkStart w:id="621" w:name="_Toc101608320"/>
      <w:bookmarkStart w:id="622" w:name="_Toc104609700"/>
      <w:bookmarkStart w:id="623" w:name="_Toc104609894"/>
      <w:bookmarkStart w:id="624" w:name="_Toc104610088"/>
      <w:bookmarkStart w:id="625" w:name="_Toc108240889"/>
      <w:bookmarkStart w:id="626" w:name="_Toc108241707"/>
      <w:bookmarkStart w:id="627" w:name="_Toc108943354"/>
      <w:bookmarkStart w:id="628" w:name="_Toc108943548"/>
      <w:bookmarkStart w:id="629" w:name="_Toc89249948"/>
      <w:bookmarkStart w:id="630" w:name="_Toc89249990"/>
      <w:bookmarkStart w:id="631" w:name="_Toc89656355"/>
      <w:bookmarkStart w:id="632" w:name="_Toc90873312"/>
      <w:bookmarkStart w:id="633" w:name="_Toc101597562"/>
      <w:bookmarkStart w:id="634" w:name="_Toc101597763"/>
      <w:bookmarkStart w:id="635" w:name="_Toc101599659"/>
      <w:bookmarkStart w:id="636" w:name="_Toc101599734"/>
      <w:bookmarkStart w:id="637" w:name="_Toc101599808"/>
      <w:bookmarkStart w:id="638" w:name="_Toc101599883"/>
      <w:bookmarkStart w:id="639" w:name="_Toc101599958"/>
      <w:bookmarkStart w:id="640" w:name="_Toc101600033"/>
      <w:bookmarkStart w:id="641" w:name="_Toc101600108"/>
      <w:bookmarkStart w:id="642" w:name="_Toc101608326"/>
      <w:bookmarkStart w:id="643" w:name="_Toc104609706"/>
      <w:bookmarkStart w:id="644" w:name="_Toc104609900"/>
      <w:bookmarkStart w:id="645" w:name="_Toc104610094"/>
      <w:bookmarkStart w:id="646" w:name="_Toc108240895"/>
      <w:bookmarkStart w:id="647" w:name="_Toc108241713"/>
      <w:bookmarkStart w:id="648" w:name="_Toc108943360"/>
      <w:bookmarkStart w:id="649" w:name="_Toc108943554"/>
      <w:bookmarkStart w:id="650" w:name="_Toc89249329"/>
      <w:bookmarkStart w:id="651" w:name="_Toc89249453"/>
      <w:bookmarkStart w:id="652" w:name="_Toc89249494"/>
      <w:bookmarkStart w:id="653" w:name="_Toc89249744"/>
      <w:bookmarkStart w:id="654" w:name="_Toc89249788"/>
      <w:bookmarkStart w:id="655" w:name="_Toc89249869"/>
      <w:bookmarkStart w:id="656" w:name="_Toc89249950"/>
      <w:bookmarkStart w:id="657" w:name="_Toc89249992"/>
      <w:bookmarkStart w:id="658" w:name="_Toc89656357"/>
      <w:bookmarkStart w:id="659" w:name="_Toc90873314"/>
      <w:bookmarkStart w:id="660" w:name="_Toc89249330"/>
      <w:bookmarkStart w:id="661" w:name="_Toc89249454"/>
      <w:bookmarkStart w:id="662" w:name="_Toc89249495"/>
      <w:bookmarkStart w:id="663" w:name="_Toc89249745"/>
      <w:bookmarkStart w:id="664" w:name="_Toc89249789"/>
      <w:bookmarkStart w:id="665" w:name="_Toc89249870"/>
      <w:bookmarkStart w:id="666" w:name="_Toc89249951"/>
      <w:bookmarkStart w:id="667" w:name="_Toc89249993"/>
      <w:bookmarkStart w:id="668" w:name="_Toc89656358"/>
      <w:bookmarkStart w:id="669" w:name="_Toc90873315"/>
      <w:bookmarkStart w:id="670" w:name="_Toc89249331"/>
      <w:bookmarkStart w:id="671" w:name="_Toc89249455"/>
      <w:bookmarkStart w:id="672" w:name="_Toc89249496"/>
      <w:bookmarkStart w:id="673" w:name="_Toc89249746"/>
      <w:bookmarkStart w:id="674" w:name="_Toc89249790"/>
      <w:bookmarkStart w:id="675" w:name="_Toc89249871"/>
      <w:bookmarkStart w:id="676" w:name="_Toc89249952"/>
      <w:bookmarkStart w:id="677" w:name="_Toc89249994"/>
      <w:bookmarkStart w:id="678" w:name="_Toc89656359"/>
      <w:bookmarkStart w:id="679" w:name="_Toc90873316"/>
      <w:bookmarkStart w:id="680" w:name="_Toc89248996"/>
      <w:bookmarkStart w:id="681" w:name="_Toc89249112"/>
      <w:bookmarkStart w:id="682" w:name="_Toc89249333"/>
      <w:bookmarkStart w:id="683" w:name="_Toc89249457"/>
      <w:bookmarkStart w:id="684" w:name="_Toc89249498"/>
      <w:bookmarkStart w:id="685" w:name="_Toc89249748"/>
      <w:bookmarkStart w:id="686" w:name="_Toc89249792"/>
      <w:bookmarkStart w:id="687" w:name="_Toc89249873"/>
      <w:bookmarkStart w:id="688" w:name="_Toc89249954"/>
      <w:bookmarkStart w:id="689" w:name="_Toc89249996"/>
      <w:bookmarkStart w:id="690" w:name="_Toc89656361"/>
      <w:bookmarkStart w:id="691" w:name="_Toc90873318"/>
      <w:bookmarkStart w:id="692" w:name="_Toc89249334"/>
      <w:bookmarkStart w:id="693" w:name="_Toc89249458"/>
      <w:bookmarkStart w:id="694" w:name="_Toc89249499"/>
      <w:bookmarkStart w:id="695" w:name="_Toc89249749"/>
      <w:bookmarkStart w:id="696" w:name="_Toc89249793"/>
      <w:bookmarkStart w:id="697" w:name="_Toc89249874"/>
      <w:bookmarkStart w:id="698" w:name="_Toc89249955"/>
      <w:bookmarkStart w:id="699" w:name="_Toc89249997"/>
      <w:bookmarkStart w:id="700" w:name="_Toc89656362"/>
      <w:bookmarkStart w:id="701" w:name="_Toc90873319"/>
      <w:bookmarkStart w:id="702" w:name="_Toc89244822"/>
      <w:bookmarkStart w:id="703" w:name="_Toc485810493"/>
      <w:bookmarkStart w:id="704" w:name="_Toc74456899"/>
      <w:bookmarkStart w:id="705" w:name="_Toc7930530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t>Envolvidos no Projeto</w:t>
      </w:r>
      <w:bookmarkEnd w:id="702"/>
      <w:bookmarkEnd w:id="703"/>
    </w:p>
    <w:p w14:paraId="14DFA483" w14:textId="77777777" w:rsidR="00A94162" w:rsidRDefault="004865CE">
      <w:pPr>
        <w:pStyle w:val="Ttulo2"/>
      </w:pPr>
      <w:bookmarkStart w:id="706" w:name="_Toc485810494"/>
      <w:r>
        <w:t>Equipe</w:t>
      </w:r>
      <w:r w:rsidR="007760E6">
        <w:t xml:space="preserve"> Técnic</w:t>
      </w:r>
      <w:r>
        <w:t>a</w:t>
      </w:r>
      <w:bookmarkEnd w:id="706"/>
    </w:p>
    <w:p w14:paraId="62B6DF8C" w14:textId="77777777" w:rsidR="004F2BE1" w:rsidRDefault="004F2BE1" w:rsidP="004F2BE1">
      <w:pPr>
        <w:pStyle w:val="Instruo"/>
      </w:pPr>
      <w:r>
        <w:rPr>
          <w:rFonts w:eastAsia="MS Mincho"/>
        </w:rPr>
        <w:t>[</w:t>
      </w:r>
      <w:r>
        <w:t xml:space="preserve">Identifique os membros da </w:t>
      </w:r>
      <w:r>
        <w:rPr>
          <w:b/>
          <w:bCs/>
        </w:rPr>
        <w:t>equipe do projeto</w:t>
      </w:r>
      <w:r>
        <w:t>:</w:t>
      </w:r>
    </w:p>
    <w:p w14:paraId="1CAAF346" w14:textId="77777777" w:rsidR="004F2BE1" w:rsidRDefault="004F2BE1" w:rsidP="004F2BE1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Nome;</w:t>
      </w:r>
    </w:p>
    <w:p w14:paraId="6543901B" w14:textId="77777777" w:rsidR="004F2BE1" w:rsidRDefault="004F2BE1" w:rsidP="004F2BE1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Função/Papel: Descrever a função ou papel no projeto. Ex.: Analista de Requisitos</w:t>
      </w:r>
    </w:p>
    <w:p w14:paraId="6BFC472E" w14:textId="77777777" w:rsidR="004F2BE1" w:rsidRDefault="004F2BE1" w:rsidP="004F2BE1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Alocação no Projeto: Observações quanto à alocação do profissional no projeto. Ex.: durante todo o projeto, período determinado, alocação somente meio-período</w:t>
      </w:r>
    </w:p>
    <w:p w14:paraId="484394B7" w14:textId="77777777" w:rsidR="004F2BE1" w:rsidRDefault="004F2BE1" w:rsidP="004F2BE1">
      <w:pPr>
        <w:pStyle w:val="Instruo"/>
        <w:ind w:left="708"/>
        <w:rPr>
          <w:rFonts w:eastAsia="MS Mincho"/>
        </w:rPr>
      </w:pP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3"/>
        <w:gridCol w:w="1950"/>
        <w:gridCol w:w="3368"/>
      </w:tblGrid>
      <w:tr w:rsidR="004F2BE1" w14:paraId="578CAFDE" w14:textId="77777777" w:rsidTr="004F2BE1">
        <w:tc>
          <w:tcPr>
            <w:tcW w:w="2216" w:type="pct"/>
            <w:shd w:val="clear" w:color="auto" w:fill="C0C0C0"/>
            <w:vAlign w:val="center"/>
          </w:tcPr>
          <w:p w14:paraId="63AD04A0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021" w:type="pct"/>
            <w:shd w:val="clear" w:color="auto" w:fill="C0C0C0"/>
          </w:tcPr>
          <w:p w14:paraId="7F974749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763" w:type="pct"/>
            <w:shd w:val="clear" w:color="auto" w:fill="C0C0C0"/>
            <w:vAlign w:val="center"/>
          </w:tcPr>
          <w:p w14:paraId="6996C190" w14:textId="77777777" w:rsidR="004F2BE1" w:rsidRDefault="004F2BE1" w:rsidP="004F2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Alocação no Projeto</w:t>
            </w:r>
          </w:p>
        </w:tc>
      </w:tr>
      <w:tr w:rsidR="004F2BE1" w14:paraId="764AD57E" w14:textId="77777777" w:rsidTr="004F2BE1">
        <w:tc>
          <w:tcPr>
            <w:tcW w:w="2216" w:type="pct"/>
          </w:tcPr>
          <w:p w14:paraId="4B43A978" w14:textId="5AEF6CC4" w:rsidR="004F2BE1" w:rsidRDefault="002958BF" w:rsidP="00552BBA">
            <w:r>
              <w:t>Juliano Vasques Balarin</w:t>
            </w:r>
          </w:p>
        </w:tc>
        <w:tc>
          <w:tcPr>
            <w:tcW w:w="1021" w:type="pct"/>
          </w:tcPr>
          <w:p w14:paraId="7DC947EB" w14:textId="05761C4E" w:rsidR="004F2BE1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2DD8EEB8" w14:textId="7089A391" w:rsidR="004F2BE1" w:rsidRDefault="002958BF" w:rsidP="00552BBA">
            <w:r>
              <w:t>Durante todo o projeto</w:t>
            </w:r>
          </w:p>
        </w:tc>
      </w:tr>
      <w:tr w:rsidR="004F2BE1" w14:paraId="38048B68" w14:textId="77777777" w:rsidTr="004F2BE1">
        <w:tc>
          <w:tcPr>
            <w:tcW w:w="2216" w:type="pct"/>
          </w:tcPr>
          <w:p w14:paraId="2FED3C02" w14:textId="4090CAFC" w:rsidR="004F2BE1" w:rsidRDefault="002958BF" w:rsidP="00552BBA">
            <w:r>
              <w:t>Gustavo Silva Guimarães de Brito</w:t>
            </w:r>
          </w:p>
        </w:tc>
        <w:tc>
          <w:tcPr>
            <w:tcW w:w="1021" w:type="pct"/>
          </w:tcPr>
          <w:p w14:paraId="3B23EEAC" w14:textId="712ABB5B" w:rsidR="004F2BE1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6C87FD12" w14:textId="0CE2A230" w:rsidR="002958BF" w:rsidRDefault="002958BF" w:rsidP="00552BBA">
            <w:r>
              <w:t>Durante todo o projeto</w:t>
            </w:r>
          </w:p>
        </w:tc>
      </w:tr>
      <w:tr w:rsidR="002958BF" w14:paraId="41A1C82D" w14:textId="77777777" w:rsidTr="004F2BE1">
        <w:tc>
          <w:tcPr>
            <w:tcW w:w="2216" w:type="pct"/>
          </w:tcPr>
          <w:p w14:paraId="007C3D27" w14:textId="548DD42D" w:rsidR="002958BF" w:rsidRDefault="002958BF" w:rsidP="00552BBA">
            <w:r>
              <w:t>Eduardo Solano De Queiroz</w:t>
            </w:r>
          </w:p>
        </w:tc>
        <w:tc>
          <w:tcPr>
            <w:tcW w:w="1021" w:type="pct"/>
          </w:tcPr>
          <w:p w14:paraId="3942BBFD" w14:textId="25CEA9E2" w:rsidR="002958BF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5032A2F1" w14:textId="34C4B620" w:rsidR="002958BF" w:rsidRDefault="002958BF" w:rsidP="00552BBA">
            <w:r>
              <w:t>Durante todo o projeto</w:t>
            </w:r>
          </w:p>
        </w:tc>
      </w:tr>
    </w:tbl>
    <w:p w14:paraId="2164F5F7" w14:textId="77777777" w:rsidR="00A94162" w:rsidRDefault="004865CE">
      <w:pPr>
        <w:pStyle w:val="Ttulo2"/>
      </w:pPr>
      <w:bookmarkStart w:id="707" w:name="_Toc485810495"/>
      <w:r>
        <w:t xml:space="preserve">Equipe do </w:t>
      </w:r>
      <w:r w:rsidR="00A94162">
        <w:t>Cliente</w:t>
      </w:r>
      <w:bookmarkEnd w:id="707"/>
    </w:p>
    <w:p w14:paraId="393CCEC3" w14:textId="77777777" w:rsidR="004F2BE1" w:rsidRDefault="004F2BE1" w:rsidP="004F2BE1">
      <w:pPr>
        <w:pStyle w:val="Instruo"/>
      </w:pPr>
      <w:r>
        <w:rPr>
          <w:rFonts w:eastAsia="MS Mincho"/>
        </w:rPr>
        <w:t>[</w:t>
      </w:r>
      <w:r>
        <w:t xml:space="preserve">Identifique os membros da </w:t>
      </w:r>
      <w:r>
        <w:rPr>
          <w:b/>
          <w:bCs/>
        </w:rPr>
        <w:t>equipe do cliente</w:t>
      </w:r>
      <w:r>
        <w:t>:</w:t>
      </w:r>
    </w:p>
    <w:p w14:paraId="6CD4D3FF" w14:textId="77777777" w:rsidR="004F2BE1" w:rsidRDefault="004F2BE1" w:rsidP="004F2BE1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Nome;</w:t>
      </w:r>
    </w:p>
    <w:p w14:paraId="3BD5D094" w14:textId="77777777" w:rsidR="004F2BE1" w:rsidRDefault="004F2BE1" w:rsidP="004F2BE1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lastRenderedPageBreak/>
        <w:t>Função/Papel: Descrever a função ou papel no projeto. Ex.: Analista de Requisitos</w:t>
      </w:r>
    </w:p>
    <w:p w14:paraId="14AF89D2" w14:textId="77777777" w:rsidR="00163AE6" w:rsidRDefault="00163AE6" w:rsidP="00163AE6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Área ou Departamento do cliente solicitante</w:t>
      </w:r>
    </w:p>
    <w:p w14:paraId="2D46FEC7" w14:textId="77777777" w:rsidR="00163AE6" w:rsidRDefault="00163AE6" w:rsidP="00163AE6">
      <w:pPr>
        <w:pStyle w:val="Instruo"/>
        <w:numPr>
          <w:ilvl w:val="0"/>
          <w:numId w:val="15"/>
        </w:numPr>
        <w:rPr>
          <w:rFonts w:eastAsia="MS Mincho"/>
        </w:rPr>
      </w:pPr>
      <w:r>
        <w:rPr>
          <w:rFonts w:eastAsia="MS Mincho"/>
        </w:rPr>
        <w:t>Telefone e/ou E-Mail do cliente</w:t>
      </w:r>
    </w:p>
    <w:p w14:paraId="17A8E8B2" w14:textId="77777777" w:rsidR="004F2BE1" w:rsidRPr="000D28E4" w:rsidRDefault="004F2BE1" w:rsidP="004F2BE1">
      <w:pPr>
        <w:rPr>
          <w:rFonts w:eastAsia="MS Minch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1531"/>
        <w:gridCol w:w="1986"/>
        <w:gridCol w:w="2756"/>
      </w:tblGrid>
      <w:tr w:rsidR="00F93723" w14:paraId="695C2844" w14:textId="77777777" w:rsidTr="00F93723">
        <w:tc>
          <w:tcPr>
            <w:tcW w:w="1943" w:type="pct"/>
            <w:shd w:val="clear" w:color="auto" w:fill="C0C0C0"/>
            <w:vAlign w:val="center"/>
          </w:tcPr>
          <w:p w14:paraId="45F3A452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995" w:type="pct"/>
            <w:shd w:val="clear" w:color="auto" w:fill="C0C0C0"/>
          </w:tcPr>
          <w:p w14:paraId="2EF3A559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031" w:type="pct"/>
            <w:shd w:val="clear" w:color="auto" w:fill="C0C0C0"/>
            <w:vAlign w:val="center"/>
          </w:tcPr>
          <w:p w14:paraId="541B0CB7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Área/Departamento</w:t>
            </w:r>
          </w:p>
        </w:tc>
        <w:tc>
          <w:tcPr>
            <w:tcW w:w="1031" w:type="pct"/>
            <w:shd w:val="clear" w:color="auto" w:fill="C0C0C0"/>
          </w:tcPr>
          <w:p w14:paraId="2CC3A9F7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Telefone/E-Mail</w:t>
            </w:r>
          </w:p>
        </w:tc>
      </w:tr>
      <w:tr w:rsidR="00F93723" w14:paraId="35B1F1E1" w14:textId="77777777" w:rsidTr="00F93723">
        <w:tc>
          <w:tcPr>
            <w:tcW w:w="1943" w:type="pct"/>
          </w:tcPr>
          <w:p w14:paraId="0F81BA1C" w14:textId="0BFFBD7D" w:rsidR="00F93723" w:rsidRDefault="002958BF" w:rsidP="00552BBA">
            <w:r>
              <w:t>Edson Murakami</w:t>
            </w:r>
          </w:p>
        </w:tc>
        <w:tc>
          <w:tcPr>
            <w:tcW w:w="995" w:type="pct"/>
          </w:tcPr>
          <w:p w14:paraId="7ECD6BE1" w14:textId="5708F442" w:rsidR="00F93723" w:rsidRPr="002958BF" w:rsidRDefault="002958BF" w:rsidP="002958BF">
            <w:pPr>
              <w:jc w:val="left"/>
              <w:rPr>
                <w:highlight w:val="yellow"/>
              </w:rPr>
            </w:pPr>
            <w:r w:rsidRPr="002958BF">
              <w:rPr>
                <w:highlight w:val="yellow"/>
              </w:rPr>
              <w:t>Analista de Requisitos</w:t>
            </w:r>
          </w:p>
        </w:tc>
        <w:tc>
          <w:tcPr>
            <w:tcW w:w="1031" w:type="pct"/>
          </w:tcPr>
          <w:p w14:paraId="29B0A148" w14:textId="2CC27EE9" w:rsidR="00F93723" w:rsidRDefault="002958BF" w:rsidP="00552BBA">
            <w:r>
              <w:t>Não se aplica</w:t>
            </w:r>
          </w:p>
        </w:tc>
        <w:tc>
          <w:tcPr>
            <w:tcW w:w="1031" w:type="pct"/>
          </w:tcPr>
          <w:p w14:paraId="78281B73" w14:textId="5DE6A49F" w:rsidR="00F93723" w:rsidRDefault="002958BF" w:rsidP="00552BBA">
            <w:r>
              <w:t>edson.murakami@ifsp.edu.br</w:t>
            </w:r>
          </w:p>
        </w:tc>
      </w:tr>
      <w:tr w:rsidR="00F93723" w14:paraId="4708E5B8" w14:textId="77777777" w:rsidTr="00F93723">
        <w:tc>
          <w:tcPr>
            <w:tcW w:w="1943" w:type="pct"/>
          </w:tcPr>
          <w:p w14:paraId="06991C2F" w14:textId="77777777" w:rsidR="00F93723" w:rsidRDefault="00F93723" w:rsidP="00552BBA"/>
        </w:tc>
        <w:tc>
          <w:tcPr>
            <w:tcW w:w="995" w:type="pct"/>
          </w:tcPr>
          <w:p w14:paraId="3ADAE994" w14:textId="77777777" w:rsidR="00F93723" w:rsidRDefault="00F93723" w:rsidP="00552BBA"/>
        </w:tc>
        <w:tc>
          <w:tcPr>
            <w:tcW w:w="1031" w:type="pct"/>
          </w:tcPr>
          <w:p w14:paraId="7B3F9693" w14:textId="77777777" w:rsidR="00F93723" w:rsidRDefault="00F93723" w:rsidP="00552BBA"/>
        </w:tc>
        <w:tc>
          <w:tcPr>
            <w:tcW w:w="1031" w:type="pct"/>
          </w:tcPr>
          <w:p w14:paraId="51806E00" w14:textId="77777777" w:rsidR="00F93723" w:rsidRDefault="00F93723" w:rsidP="00552BBA"/>
        </w:tc>
      </w:tr>
    </w:tbl>
    <w:p w14:paraId="3B619704" w14:textId="77777777" w:rsidR="004F2BE1" w:rsidRPr="004F2BE1" w:rsidRDefault="004F2BE1" w:rsidP="004F2BE1">
      <w:pPr>
        <w:rPr>
          <w:lang w:eastAsia="en-US"/>
        </w:rPr>
      </w:pPr>
    </w:p>
    <w:p w14:paraId="29EB3FC2" w14:textId="77777777" w:rsidR="00A94162" w:rsidRDefault="0060692B">
      <w:pPr>
        <w:pStyle w:val="Ttulo2"/>
      </w:pPr>
      <w:bookmarkStart w:id="708" w:name="_Toc485810496"/>
      <w:bookmarkStart w:id="709" w:name="_Toc89244826"/>
      <w:proofErr w:type="spellStart"/>
      <w:r>
        <w:t>Infra-Estrutura</w:t>
      </w:r>
      <w:bookmarkEnd w:id="708"/>
      <w:proofErr w:type="spellEnd"/>
    </w:p>
    <w:p w14:paraId="40F9BE02" w14:textId="77777777" w:rsidR="00A94162" w:rsidRDefault="00A94162">
      <w:pPr>
        <w:pStyle w:val="Instruo"/>
      </w:pPr>
      <w:r>
        <w:rPr>
          <w:snapToGrid w:val="0"/>
        </w:rPr>
        <w:t xml:space="preserve">[Descreva </w:t>
      </w:r>
      <w:r w:rsidR="0060692B">
        <w:rPr>
          <w:snapToGrid w:val="0"/>
        </w:rPr>
        <w:t>a infra-estrutura necessária para iniciar o projecto</w:t>
      </w:r>
      <w:proofErr w:type="gramStart"/>
      <w:r w:rsidR="0060692B">
        <w:rPr>
          <w:snapToGrid w:val="0"/>
        </w:rPr>
        <w:t>.</w:t>
      </w:r>
      <w:r w:rsidR="00D42CA7" w:rsidRPr="00D42CA7">
        <w:t xml:space="preserve"> </w:t>
      </w:r>
      <w:r w:rsidR="00D42CA7">
        <w:t>]</w:t>
      </w:r>
      <w:proofErr w:type="gramEnd"/>
    </w:p>
    <w:p w14:paraId="108E124C" w14:textId="5B436894" w:rsidR="002958BF" w:rsidRDefault="002958BF" w:rsidP="002958BF">
      <w:pPr>
        <w:pStyle w:val="PargrafodaLista"/>
        <w:numPr>
          <w:ilvl w:val="0"/>
          <w:numId w:val="19"/>
        </w:numPr>
      </w:pPr>
      <w:r>
        <w:t>Computadores para o time de desenvolvimento.</w:t>
      </w:r>
    </w:p>
    <w:p w14:paraId="32286A9B" w14:textId="0AF3366F" w:rsidR="002958BF" w:rsidRPr="002958BF" w:rsidRDefault="002958BF" w:rsidP="002958BF">
      <w:pPr>
        <w:pStyle w:val="PargrafodaLista"/>
        <w:numPr>
          <w:ilvl w:val="0"/>
          <w:numId w:val="19"/>
        </w:numPr>
      </w:pPr>
      <w:r>
        <w:t>Repositório do projeto.</w:t>
      </w:r>
    </w:p>
    <w:p w14:paraId="47FB25F9" w14:textId="77777777" w:rsidR="00A94162" w:rsidRDefault="00D42CA7">
      <w:pPr>
        <w:pStyle w:val="Ttulo1"/>
      </w:pPr>
      <w:bookmarkStart w:id="710" w:name="_Toc89243254"/>
      <w:bookmarkStart w:id="711" w:name="_Toc485810497"/>
      <w:bookmarkStart w:id="712" w:name="_Toc89244829"/>
      <w:bookmarkEnd w:id="709"/>
      <w:bookmarkEnd w:id="710"/>
      <w:r>
        <w:t>Riscos</w:t>
      </w:r>
      <w:r w:rsidR="007760E6">
        <w:t xml:space="preserve"> iniciais</w:t>
      </w:r>
      <w:bookmarkEnd w:id="711"/>
    </w:p>
    <w:p w14:paraId="08EC93BB" w14:textId="77777777" w:rsidR="00A94162" w:rsidRDefault="00A94162">
      <w:pPr>
        <w:pStyle w:val="Instruo"/>
        <w:rPr>
          <w:lang w:val="pt-PT"/>
        </w:rPr>
      </w:pPr>
      <w:r>
        <w:rPr>
          <w:lang w:val="pt-PT"/>
        </w:rPr>
        <w:t xml:space="preserve">[Descrever os </w:t>
      </w:r>
      <w:r w:rsidR="00D42CA7">
        <w:rPr>
          <w:lang w:val="pt-PT"/>
        </w:rPr>
        <w:t>riscos identificados para o projecto</w:t>
      </w:r>
      <w:r>
        <w:rPr>
          <w:lang w:val="pt-PT"/>
        </w:rPr>
        <w:t>.]</w:t>
      </w:r>
    </w:p>
    <w:p w14:paraId="3FFD1FE3" w14:textId="3F07A92D" w:rsidR="002958BF" w:rsidRPr="002958BF" w:rsidRDefault="002958BF" w:rsidP="002958BF">
      <w:pPr>
        <w:rPr>
          <w:lang w:val="pt-PT"/>
        </w:rPr>
      </w:pPr>
      <w:r>
        <w:rPr>
          <w:lang w:val="pt-PT"/>
        </w:rPr>
        <w:t>Não se aplica.</w:t>
      </w:r>
    </w:p>
    <w:p w14:paraId="76EC3157" w14:textId="77777777" w:rsidR="00A94162" w:rsidRDefault="005C3475">
      <w:pPr>
        <w:pStyle w:val="Ttulo1"/>
      </w:pPr>
      <w:bookmarkStart w:id="713" w:name="_Toc485810498"/>
      <w:bookmarkEnd w:id="712"/>
      <w:r>
        <w:t>EXPECTATIVA DE INÍCIO DO PROJETO</w:t>
      </w:r>
      <w:bookmarkEnd w:id="713"/>
    </w:p>
    <w:p w14:paraId="5E2DD096" w14:textId="77777777" w:rsidR="00A94162" w:rsidRDefault="009B050E" w:rsidP="007760E6">
      <w:pPr>
        <w:pStyle w:val="Instruo"/>
      </w:pPr>
      <w:r>
        <w:t>[</w:t>
      </w:r>
      <w:r w:rsidR="007760E6">
        <w:t xml:space="preserve">Descreva </w:t>
      </w:r>
      <w:r w:rsidR="00727E39">
        <w:t>a DATA PREVISTA ou desejada para iniciar o projeto</w:t>
      </w:r>
      <w:r w:rsidR="007760E6">
        <w:t>.</w:t>
      </w:r>
      <w:r w:rsidR="00A94162">
        <w:t>]</w:t>
      </w:r>
    </w:p>
    <w:p w14:paraId="124671BF" w14:textId="579DE03E" w:rsidR="002958BF" w:rsidRPr="002958BF" w:rsidRDefault="002958BF" w:rsidP="002958BF">
      <w:r>
        <w:t>Início previsto para 11/09/2024.</w:t>
      </w:r>
    </w:p>
    <w:p w14:paraId="1EA7FF9C" w14:textId="77777777" w:rsidR="00A94162" w:rsidRDefault="00D42CA7">
      <w:pPr>
        <w:pStyle w:val="Ttulo1"/>
      </w:pPr>
      <w:bookmarkStart w:id="714" w:name="_Toc485810499"/>
      <w:r>
        <w:rPr>
          <w:lang w:val="pt-PT"/>
        </w:rPr>
        <w:t xml:space="preserve">custos </w:t>
      </w:r>
      <w:r w:rsidR="007760E6">
        <w:rPr>
          <w:lang w:val="pt-PT"/>
        </w:rPr>
        <w:t xml:space="preserve">iniciais </w:t>
      </w:r>
      <w:r>
        <w:rPr>
          <w:lang w:val="pt-PT"/>
        </w:rPr>
        <w:t>estimados</w:t>
      </w:r>
      <w:bookmarkEnd w:id="714"/>
    </w:p>
    <w:p w14:paraId="2E05B37A" w14:textId="77777777" w:rsidR="00A94162" w:rsidRDefault="00A94162">
      <w:pPr>
        <w:pStyle w:val="Instruo"/>
      </w:pPr>
      <w:r>
        <w:t xml:space="preserve">[Descrever os </w:t>
      </w:r>
      <w:r w:rsidR="00D42CA7">
        <w:t>custos estimados a partir da</w:t>
      </w:r>
      <w:r w:rsidR="007760E6">
        <w:t xml:space="preserve"> avaliação inicial</w:t>
      </w:r>
      <w:r>
        <w:t>.]</w:t>
      </w:r>
    </w:p>
    <w:p w14:paraId="35540FA3" w14:textId="3B6C2922" w:rsidR="002958BF" w:rsidRPr="002958BF" w:rsidRDefault="002958BF" w:rsidP="002958BF">
      <w:r>
        <w:t>Não se aplica.</w:t>
      </w:r>
    </w:p>
    <w:p w14:paraId="2BC324D1" w14:textId="77777777" w:rsidR="00A94162" w:rsidRDefault="00D42CA7">
      <w:pPr>
        <w:pStyle w:val="Ttulo1"/>
      </w:pPr>
      <w:bookmarkStart w:id="715" w:name="_Toc485810500"/>
      <w:r>
        <w:t>observações</w:t>
      </w:r>
      <w:bookmarkEnd w:id="715"/>
    </w:p>
    <w:p w14:paraId="78682310" w14:textId="77777777" w:rsidR="00A94162" w:rsidRDefault="00A94162">
      <w:pPr>
        <w:pStyle w:val="Instruo"/>
        <w:rPr>
          <w:lang w:val="pt-PT"/>
        </w:rPr>
      </w:pPr>
      <w:r>
        <w:rPr>
          <w:lang w:val="pt-PT"/>
        </w:rPr>
        <w:t>[Descr</w:t>
      </w:r>
      <w:r w:rsidR="00D42CA7">
        <w:rPr>
          <w:lang w:val="pt-PT"/>
        </w:rPr>
        <w:t>eva outros assuntos não abordados pelos itens deste documento que forem necessários</w:t>
      </w:r>
      <w:r>
        <w:rPr>
          <w:lang w:val="pt-PT"/>
        </w:rPr>
        <w:t>.]</w:t>
      </w:r>
    </w:p>
    <w:p w14:paraId="3094488E" w14:textId="09CD8B34" w:rsidR="002958BF" w:rsidRPr="002958BF" w:rsidRDefault="002958BF" w:rsidP="002958BF">
      <w:pPr>
        <w:rPr>
          <w:lang w:val="pt-PT"/>
        </w:rPr>
      </w:pPr>
      <w:r>
        <w:rPr>
          <w:lang w:val="pt-PT"/>
        </w:rPr>
        <w:t>Não se aplica.</w:t>
      </w:r>
    </w:p>
    <w:p w14:paraId="4E162568" w14:textId="77777777" w:rsidR="00D42CA7" w:rsidRDefault="00D42CA7">
      <w:pPr>
        <w:rPr>
          <w:lang w:eastAsia="en-US"/>
        </w:rPr>
      </w:pPr>
    </w:p>
    <w:p w14:paraId="42A5E5B7" w14:textId="77777777" w:rsidR="00D42CA7" w:rsidRDefault="00D42CA7">
      <w:pPr>
        <w:rPr>
          <w:lang w:eastAsia="en-US"/>
        </w:rPr>
      </w:pPr>
    </w:p>
    <w:p w14:paraId="716A7CA3" w14:textId="77777777" w:rsidR="00366B30" w:rsidRDefault="00366B30">
      <w:pPr>
        <w:rPr>
          <w:lang w:eastAsia="en-US"/>
        </w:rPr>
      </w:pPr>
    </w:p>
    <w:p w14:paraId="1D3C6D48" w14:textId="77777777" w:rsidR="00366B30" w:rsidRDefault="00366B30">
      <w:pPr>
        <w:rPr>
          <w:lang w:eastAsia="en-US"/>
        </w:rPr>
      </w:pPr>
    </w:p>
    <w:p w14:paraId="32392492" w14:textId="77777777" w:rsidR="00A94162" w:rsidRDefault="00A94162"/>
    <w:p w14:paraId="553CBE78" w14:textId="47FF42FE" w:rsidR="00A94162" w:rsidRDefault="002958BF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Salto</w:t>
      </w:r>
      <w:r w:rsidR="00A9416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11</w:t>
      </w:r>
      <w:r w:rsidR="00A94162">
        <w:rPr>
          <w:b/>
          <w:bCs/>
          <w:i/>
          <w:iCs/>
        </w:rPr>
        <w:t xml:space="preserve"> de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Setembro</w:t>
      </w:r>
      <w:proofErr w:type="gramEnd"/>
      <w:r w:rsidR="00A94162">
        <w:rPr>
          <w:b/>
          <w:bCs/>
          <w:i/>
          <w:iCs/>
        </w:rPr>
        <w:t xml:space="preserve"> de </w:t>
      </w:r>
      <w:r>
        <w:rPr>
          <w:b/>
          <w:bCs/>
          <w:i/>
          <w:iCs/>
        </w:rPr>
        <w:t>2024</w:t>
      </w:r>
    </w:p>
    <w:p w14:paraId="1663DBBC" w14:textId="77777777" w:rsidR="00A94162" w:rsidRDefault="00A94162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4"/>
      </w:tblGrid>
      <w:tr w:rsidR="00D42CA7" w14:paraId="3D077ACC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0FF1827B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3F277197" w14:textId="25C82634" w:rsidR="00D42CA7" w:rsidRDefault="002958B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Juliano Vasques Balarin</w:t>
            </w:r>
          </w:p>
          <w:p w14:paraId="673D7D94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Responsável</w:t>
            </w:r>
            <w:r w:rsidR="00D42CA7">
              <w:rPr>
                <w:lang w:val="pt-PT"/>
              </w:rPr>
              <w:t xml:space="preserve"> Técnico</w:t>
            </w:r>
          </w:p>
        </w:tc>
      </w:tr>
      <w:tr w:rsidR="00D42CA7" w14:paraId="6008046C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62FEAA64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5EDBA6B4" w14:textId="45BD2DBB" w:rsidR="00D42CA7" w:rsidRDefault="002958B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Edson Murakami</w:t>
            </w:r>
          </w:p>
          <w:p w14:paraId="2B972235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Responsável do </w:t>
            </w:r>
            <w:r w:rsidR="00D42CA7">
              <w:rPr>
                <w:lang w:val="pt-PT"/>
              </w:rPr>
              <w:t>Cliente</w:t>
            </w:r>
          </w:p>
        </w:tc>
      </w:tr>
    </w:tbl>
    <w:p w14:paraId="2E9E93C7" w14:textId="77777777" w:rsidR="00A94162" w:rsidRDefault="00A94162">
      <w:pPr>
        <w:rPr>
          <w:lang w:val="pt-PT"/>
        </w:rPr>
      </w:pPr>
      <w:bookmarkStart w:id="716" w:name="_Toc104609727"/>
      <w:bookmarkStart w:id="717" w:name="_Toc104609921"/>
      <w:bookmarkStart w:id="718" w:name="_Toc104610115"/>
      <w:bookmarkStart w:id="719" w:name="_Toc108240916"/>
      <w:bookmarkStart w:id="720" w:name="_Toc108241734"/>
      <w:bookmarkStart w:id="721" w:name="_Toc108943380"/>
      <w:bookmarkStart w:id="722" w:name="_Toc108943574"/>
      <w:bookmarkStart w:id="723" w:name="_Toc104609728"/>
      <w:bookmarkStart w:id="724" w:name="_Toc104609922"/>
      <w:bookmarkStart w:id="725" w:name="_Toc104610116"/>
      <w:bookmarkStart w:id="726" w:name="_Toc108240917"/>
      <w:bookmarkStart w:id="727" w:name="_Toc108241735"/>
      <w:bookmarkStart w:id="728" w:name="_Toc108943381"/>
      <w:bookmarkStart w:id="729" w:name="_Toc108943575"/>
      <w:bookmarkStart w:id="730" w:name="_Toc104609729"/>
      <w:bookmarkStart w:id="731" w:name="_Toc104609923"/>
      <w:bookmarkStart w:id="732" w:name="_Toc104610117"/>
      <w:bookmarkStart w:id="733" w:name="_Toc108240918"/>
      <w:bookmarkStart w:id="734" w:name="_Toc108241736"/>
      <w:bookmarkStart w:id="735" w:name="_Toc108943382"/>
      <w:bookmarkStart w:id="736" w:name="_Toc108943576"/>
      <w:bookmarkStart w:id="737" w:name="_Toc104609730"/>
      <w:bookmarkStart w:id="738" w:name="_Toc104609924"/>
      <w:bookmarkStart w:id="739" w:name="_Toc104610118"/>
      <w:bookmarkStart w:id="740" w:name="_Toc108240919"/>
      <w:bookmarkStart w:id="741" w:name="_Toc108241737"/>
      <w:bookmarkStart w:id="742" w:name="_Toc108943383"/>
      <w:bookmarkStart w:id="743" w:name="_Toc108943577"/>
      <w:bookmarkStart w:id="744" w:name="_Toc104609731"/>
      <w:bookmarkStart w:id="745" w:name="_Toc104609925"/>
      <w:bookmarkStart w:id="746" w:name="_Toc104610119"/>
      <w:bookmarkStart w:id="747" w:name="_Toc108240920"/>
      <w:bookmarkStart w:id="748" w:name="_Toc108241738"/>
      <w:bookmarkStart w:id="749" w:name="_Toc108943384"/>
      <w:bookmarkStart w:id="750" w:name="_Toc108943578"/>
      <w:bookmarkStart w:id="751" w:name="_Toc104609733"/>
      <w:bookmarkStart w:id="752" w:name="_Toc104609927"/>
      <w:bookmarkStart w:id="753" w:name="_Toc104610121"/>
      <w:bookmarkStart w:id="754" w:name="_Toc108240922"/>
      <w:bookmarkStart w:id="755" w:name="_Toc108241740"/>
      <w:bookmarkStart w:id="756" w:name="_Toc108943386"/>
      <w:bookmarkStart w:id="757" w:name="_Toc108943580"/>
      <w:bookmarkStart w:id="758" w:name="_Toc104609734"/>
      <w:bookmarkStart w:id="759" w:name="_Toc104609928"/>
      <w:bookmarkStart w:id="760" w:name="_Toc104610122"/>
      <w:bookmarkStart w:id="761" w:name="_Toc108240923"/>
      <w:bookmarkStart w:id="762" w:name="_Toc108241741"/>
      <w:bookmarkStart w:id="763" w:name="_Toc108943387"/>
      <w:bookmarkStart w:id="764" w:name="_Toc108943581"/>
      <w:bookmarkStart w:id="765" w:name="_Toc104609735"/>
      <w:bookmarkStart w:id="766" w:name="_Toc104609929"/>
      <w:bookmarkStart w:id="767" w:name="_Toc104610123"/>
      <w:bookmarkStart w:id="768" w:name="_Toc108240924"/>
      <w:bookmarkStart w:id="769" w:name="_Toc108241742"/>
      <w:bookmarkStart w:id="770" w:name="_Toc108943388"/>
      <w:bookmarkStart w:id="771" w:name="_Toc108943582"/>
      <w:bookmarkStart w:id="772" w:name="_Toc104609736"/>
      <w:bookmarkStart w:id="773" w:name="_Toc104609930"/>
      <w:bookmarkStart w:id="774" w:name="_Toc104610124"/>
      <w:bookmarkStart w:id="775" w:name="_Toc108240925"/>
      <w:bookmarkStart w:id="776" w:name="_Toc108241743"/>
      <w:bookmarkStart w:id="777" w:name="_Toc108943389"/>
      <w:bookmarkStart w:id="778" w:name="_Toc108943583"/>
      <w:bookmarkStart w:id="779" w:name="_Toc104609737"/>
      <w:bookmarkStart w:id="780" w:name="_Toc104609931"/>
      <w:bookmarkStart w:id="781" w:name="_Toc104610125"/>
      <w:bookmarkStart w:id="782" w:name="_Toc108240926"/>
      <w:bookmarkStart w:id="783" w:name="_Toc108241744"/>
      <w:bookmarkStart w:id="784" w:name="_Toc108943390"/>
      <w:bookmarkStart w:id="785" w:name="_Toc108943584"/>
      <w:bookmarkStart w:id="786" w:name="_Toc104609738"/>
      <w:bookmarkStart w:id="787" w:name="_Toc104609932"/>
      <w:bookmarkStart w:id="788" w:name="_Toc104610126"/>
      <w:bookmarkStart w:id="789" w:name="_Toc108240927"/>
      <w:bookmarkStart w:id="790" w:name="_Toc108241745"/>
      <w:bookmarkStart w:id="791" w:name="_Toc108943391"/>
      <w:bookmarkStart w:id="792" w:name="_Toc108943585"/>
      <w:bookmarkStart w:id="793" w:name="_Toc104609740"/>
      <w:bookmarkStart w:id="794" w:name="_Toc104609934"/>
      <w:bookmarkStart w:id="795" w:name="_Toc104610128"/>
      <w:bookmarkStart w:id="796" w:name="_Toc108240929"/>
      <w:bookmarkStart w:id="797" w:name="_Toc108241747"/>
      <w:bookmarkStart w:id="798" w:name="_Toc108943393"/>
      <w:bookmarkStart w:id="799" w:name="_Toc108943587"/>
      <w:bookmarkStart w:id="800" w:name="_Toc104609741"/>
      <w:bookmarkStart w:id="801" w:name="_Toc104609935"/>
      <w:bookmarkStart w:id="802" w:name="_Toc104610129"/>
      <w:bookmarkStart w:id="803" w:name="_Toc108240930"/>
      <w:bookmarkStart w:id="804" w:name="_Toc108241748"/>
      <w:bookmarkStart w:id="805" w:name="_Toc108943394"/>
      <w:bookmarkStart w:id="806" w:name="_Toc108943588"/>
      <w:bookmarkStart w:id="807" w:name="_Toc104609742"/>
      <w:bookmarkStart w:id="808" w:name="_Toc104609936"/>
      <w:bookmarkStart w:id="809" w:name="_Toc104610130"/>
      <w:bookmarkStart w:id="810" w:name="_Toc108240931"/>
      <w:bookmarkStart w:id="811" w:name="_Toc108241749"/>
      <w:bookmarkStart w:id="812" w:name="_Toc108943395"/>
      <w:bookmarkStart w:id="813" w:name="_Toc108943589"/>
      <w:bookmarkStart w:id="814" w:name="_Toc104609743"/>
      <w:bookmarkStart w:id="815" w:name="_Toc104609937"/>
      <w:bookmarkStart w:id="816" w:name="_Toc104610131"/>
      <w:bookmarkStart w:id="817" w:name="_Toc108240932"/>
      <w:bookmarkStart w:id="818" w:name="_Toc108241750"/>
      <w:bookmarkStart w:id="819" w:name="_Toc108943396"/>
      <w:bookmarkStart w:id="820" w:name="_Toc108943590"/>
      <w:bookmarkStart w:id="821" w:name="_Toc104609744"/>
      <w:bookmarkStart w:id="822" w:name="_Toc104609938"/>
      <w:bookmarkStart w:id="823" w:name="_Toc104610132"/>
      <w:bookmarkStart w:id="824" w:name="_Toc108240933"/>
      <w:bookmarkStart w:id="825" w:name="_Toc108241751"/>
      <w:bookmarkStart w:id="826" w:name="_Toc108943397"/>
      <w:bookmarkStart w:id="827" w:name="_Toc108943591"/>
      <w:bookmarkStart w:id="828" w:name="_Toc104609745"/>
      <w:bookmarkStart w:id="829" w:name="_Toc104609939"/>
      <w:bookmarkStart w:id="830" w:name="_Toc104610133"/>
      <w:bookmarkStart w:id="831" w:name="_Toc108240934"/>
      <w:bookmarkStart w:id="832" w:name="_Toc108241752"/>
      <w:bookmarkStart w:id="833" w:name="_Toc108943398"/>
      <w:bookmarkStart w:id="834" w:name="_Toc108943592"/>
      <w:bookmarkStart w:id="835" w:name="_Toc104609747"/>
      <w:bookmarkStart w:id="836" w:name="_Toc104609941"/>
      <w:bookmarkStart w:id="837" w:name="_Toc104610135"/>
      <w:bookmarkStart w:id="838" w:name="_Toc108240936"/>
      <w:bookmarkStart w:id="839" w:name="_Toc108241754"/>
      <w:bookmarkStart w:id="840" w:name="_Toc108943400"/>
      <w:bookmarkStart w:id="841" w:name="_Toc108943594"/>
      <w:bookmarkStart w:id="842" w:name="_Toc104609748"/>
      <w:bookmarkStart w:id="843" w:name="_Toc104609942"/>
      <w:bookmarkStart w:id="844" w:name="_Toc104610136"/>
      <w:bookmarkStart w:id="845" w:name="_Toc108240937"/>
      <w:bookmarkStart w:id="846" w:name="_Toc108241755"/>
      <w:bookmarkStart w:id="847" w:name="_Toc108943401"/>
      <w:bookmarkStart w:id="848" w:name="_Toc108943595"/>
      <w:bookmarkStart w:id="849" w:name="_Toc104609749"/>
      <w:bookmarkStart w:id="850" w:name="_Toc104609943"/>
      <w:bookmarkStart w:id="851" w:name="_Toc104610137"/>
      <w:bookmarkStart w:id="852" w:name="_Toc108240938"/>
      <w:bookmarkStart w:id="853" w:name="_Toc108241756"/>
      <w:bookmarkStart w:id="854" w:name="_Toc108943402"/>
      <w:bookmarkStart w:id="855" w:name="_Toc108943596"/>
      <w:bookmarkStart w:id="856" w:name="_Toc104609750"/>
      <w:bookmarkStart w:id="857" w:name="_Toc104609944"/>
      <w:bookmarkStart w:id="858" w:name="_Toc104610138"/>
      <w:bookmarkStart w:id="859" w:name="_Toc108240939"/>
      <w:bookmarkStart w:id="860" w:name="_Toc108241757"/>
      <w:bookmarkStart w:id="861" w:name="_Toc108943403"/>
      <w:bookmarkStart w:id="862" w:name="_Toc108943597"/>
      <w:bookmarkStart w:id="863" w:name="_Toc104609751"/>
      <w:bookmarkStart w:id="864" w:name="_Toc104609945"/>
      <w:bookmarkStart w:id="865" w:name="_Toc104610139"/>
      <w:bookmarkStart w:id="866" w:name="_Toc108240940"/>
      <w:bookmarkStart w:id="867" w:name="_Toc108241758"/>
      <w:bookmarkStart w:id="868" w:name="_Toc108943404"/>
      <w:bookmarkStart w:id="869" w:name="_Toc108943598"/>
      <w:bookmarkStart w:id="870" w:name="_Toc104609753"/>
      <w:bookmarkStart w:id="871" w:name="_Toc104609947"/>
      <w:bookmarkStart w:id="872" w:name="_Toc104610141"/>
      <w:bookmarkStart w:id="873" w:name="_Toc108240942"/>
      <w:bookmarkStart w:id="874" w:name="_Toc108241760"/>
      <w:bookmarkStart w:id="875" w:name="_Toc108943406"/>
      <w:bookmarkStart w:id="876" w:name="_Toc108943600"/>
      <w:bookmarkStart w:id="877" w:name="_Toc104609754"/>
      <w:bookmarkStart w:id="878" w:name="_Toc104609948"/>
      <w:bookmarkStart w:id="879" w:name="_Toc104610142"/>
      <w:bookmarkStart w:id="880" w:name="_Toc108240943"/>
      <w:bookmarkStart w:id="881" w:name="_Toc108241761"/>
      <w:bookmarkStart w:id="882" w:name="_Toc108943407"/>
      <w:bookmarkStart w:id="883" w:name="_Toc108943601"/>
      <w:bookmarkStart w:id="884" w:name="_Toc104609755"/>
      <w:bookmarkStart w:id="885" w:name="_Toc104609949"/>
      <w:bookmarkStart w:id="886" w:name="_Toc104610143"/>
      <w:bookmarkStart w:id="887" w:name="_Toc108240944"/>
      <w:bookmarkStart w:id="888" w:name="_Toc108241762"/>
      <w:bookmarkStart w:id="889" w:name="_Toc108943408"/>
      <w:bookmarkStart w:id="890" w:name="_Toc108943602"/>
      <w:bookmarkStart w:id="891" w:name="_Toc104609756"/>
      <w:bookmarkStart w:id="892" w:name="_Toc104609950"/>
      <w:bookmarkStart w:id="893" w:name="_Toc104610144"/>
      <w:bookmarkStart w:id="894" w:name="_Toc108240945"/>
      <w:bookmarkStart w:id="895" w:name="_Toc108241763"/>
      <w:bookmarkStart w:id="896" w:name="_Toc108943409"/>
      <w:bookmarkStart w:id="897" w:name="_Toc108943603"/>
      <w:bookmarkStart w:id="898" w:name="_Toc104609757"/>
      <w:bookmarkStart w:id="899" w:name="_Toc104609951"/>
      <w:bookmarkStart w:id="900" w:name="_Toc104610145"/>
      <w:bookmarkStart w:id="901" w:name="_Toc108240946"/>
      <w:bookmarkStart w:id="902" w:name="_Toc108241764"/>
      <w:bookmarkStart w:id="903" w:name="_Toc108943410"/>
      <w:bookmarkStart w:id="904" w:name="_Toc108943604"/>
      <w:bookmarkStart w:id="905" w:name="_Toc104609758"/>
      <w:bookmarkStart w:id="906" w:name="_Toc104609952"/>
      <w:bookmarkStart w:id="907" w:name="_Toc104610146"/>
      <w:bookmarkStart w:id="908" w:name="_Toc108240947"/>
      <w:bookmarkStart w:id="909" w:name="_Toc108241765"/>
      <w:bookmarkStart w:id="910" w:name="_Toc108943411"/>
      <w:bookmarkStart w:id="911" w:name="_Toc108943605"/>
      <w:bookmarkStart w:id="912" w:name="_Toc104609760"/>
      <w:bookmarkStart w:id="913" w:name="_Toc104609954"/>
      <w:bookmarkStart w:id="914" w:name="_Toc104610148"/>
      <w:bookmarkStart w:id="915" w:name="_Toc108240949"/>
      <w:bookmarkStart w:id="916" w:name="_Toc108241767"/>
      <w:bookmarkStart w:id="917" w:name="_Toc108943413"/>
      <w:bookmarkStart w:id="918" w:name="_Toc108943607"/>
      <w:bookmarkStart w:id="919" w:name="_Toc104609761"/>
      <w:bookmarkStart w:id="920" w:name="_Toc104609955"/>
      <w:bookmarkStart w:id="921" w:name="_Toc104610149"/>
      <w:bookmarkStart w:id="922" w:name="_Toc108240950"/>
      <w:bookmarkStart w:id="923" w:name="_Toc108241768"/>
      <w:bookmarkStart w:id="924" w:name="_Toc108943414"/>
      <w:bookmarkStart w:id="925" w:name="_Toc108943608"/>
      <w:bookmarkStart w:id="926" w:name="_Toc104609762"/>
      <w:bookmarkStart w:id="927" w:name="_Toc104609956"/>
      <w:bookmarkStart w:id="928" w:name="_Toc104610150"/>
      <w:bookmarkStart w:id="929" w:name="_Toc108240951"/>
      <w:bookmarkStart w:id="930" w:name="_Toc108241769"/>
      <w:bookmarkStart w:id="931" w:name="_Toc108943415"/>
      <w:bookmarkStart w:id="932" w:name="_Toc108943609"/>
      <w:bookmarkStart w:id="933" w:name="_Toc104609763"/>
      <w:bookmarkStart w:id="934" w:name="_Toc104609957"/>
      <w:bookmarkStart w:id="935" w:name="_Toc104610151"/>
      <w:bookmarkStart w:id="936" w:name="_Toc108240952"/>
      <w:bookmarkStart w:id="937" w:name="_Toc108241770"/>
      <w:bookmarkStart w:id="938" w:name="_Toc108943416"/>
      <w:bookmarkStart w:id="939" w:name="_Toc108943610"/>
      <w:bookmarkStart w:id="940" w:name="_Toc104609764"/>
      <w:bookmarkStart w:id="941" w:name="_Toc104609958"/>
      <w:bookmarkStart w:id="942" w:name="_Toc104610152"/>
      <w:bookmarkStart w:id="943" w:name="_Toc108240953"/>
      <w:bookmarkStart w:id="944" w:name="_Toc108241771"/>
      <w:bookmarkStart w:id="945" w:name="_Toc108943417"/>
      <w:bookmarkStart w:id="946" w:name="_Toc108943611"/>
      <w:bookmarkStart w:id="947" w:name="_Toc104609765"/>
      <w:bookmarkStart w:id="948" w:name="_Toc104609959"/>
      <w:bookmarkStart w:id="949" w:name="_Toc104610153"/>
      <w:bookmarkStart w:id="950" w:name="_Toc108240954"/>
      <w:bookmarkStart w:id="951" w:name="_Toc108241772"/>
      <w:bookmarkStart w:id="952" w:name="_Toc108943418"/>
      <w:bookmarkStart w:id="953" w:name="_Toc108943612"/>
      <w:bookmarkStart w:id="954" w:name="_Toc104609767"/>
      <w:bookmarkStart w:id="955" w:name="_Toc104609961"/>
      <w:bookmarkStart w:id="956" w:name="_Toc104610155"/>
      <w:bookmarkStart w:id="957" w:name="_Toc108240956"/>
      <w:bookmarkStart w:id="958" w:name="_Toc108241774"/>
      <w:bookmarkStart w:id="959" w:name="_Toc108943420"/>
      <w:bookmarkStart w:id="960" w:name="_Toc108943614"/>
      <w:bookmarkStart w:id="961" w:name="_Toc104609768"/>
      <w:bookmarkStart w:id="962" w:name="_Toc104609962"/>
      <w:bookmarkStart w:id="963" w:name="_Toc104610156"/>
      <w:bookmarkStart w:id="964" w:name="_Toc108240957"/>
      <w:bookmarkStart w:id="965" w:name="_Toc108241775"/>
      <w:bookmarkStart w:id="966" w:name="_Toc108943421"/>
      <w:bookmarkStart w:id="967" w:name="_Toc108943615"/>
      <w:bookmarkStart w:id="968" w:name="_Toc104609769"/>
      <w:bookmarkStart w:id="969" w:name="_Toc104609963"/>
      <w:bookmarkStart w:id="970" w:name="_Toc104610157"/>
      <w:bookmarkStart w:id="971" w:name="_Toc108240958"/>
      <w:bookmarkStart w:id="972" w:name="_Toc108241776"/>
      <w:bookmarkStart w:id="973" w:name="_Toc108943422"/>
      <w:bookmarkStart w:id="974" w:name="_Toc108943616"/>
      <w:bookmarkStart w:id="975" w:name="_Toc104609770"/>
      <w:bookmarkStart w:id="976" w:name="_Toc104609964"/>
      <w:bookmarkStart w:id="977" w:name="_Toc104610158"/>
      <w:bookmarkStart w:id="978" w:name="_Toc108240959"/>
      <w:bookmarkStart w:id="979" w:name="_Toc108241777"/>
      <w:bookmarkStart w:id="980" w:name="_Toc108943423"/>
      <w:bookmarkStart w:id="981" w:name="_Toc108943617"/>
      <w:bookmarkStart w:id="982" w:name="_Toc104609772"/>
      <w:bookmarkStart w:id="983" w:name="_Toc104609966"/>
      <w:bookmarkStart w:id="984" w:name="_Toc104610160"/>
      <w:bookmarkStart w:id="985" w:name="_Toc108240961"/>
      <w:bookmarkStart w:id="986" w:name="_Toc108241779"/>
      <w:bookmarkStart w:id="987" w:name="_Toc108943425"/>
      <w:bookmarkStart w:id="988" w:name="_Toc108943619"/>
      <w:bookmarkStart w:id="989" w:name="_Toc104609773"/>
      <w:bookmarkStart w:id="990" w:name="_Toc104609967"/>
      <w:bookmarkStart w:id="991" w:name="_Toc104610161"/>
      <w:bookmarkStart w:id="992" w:name="_Toc108240962"/>
      <w:bookmarkStart w:id="993" w:name="_Toc108241780"/>
      <w:bookmarkStart w:id="994" w:name="_Toc108943426"/>
      <w:bookmarkStart w:id="995" w:name="_Toc108943620"/>
      <w:bookmarkStart w:id="996" w:name="_Toc104609774"/>
      <w:bookmarkStart w:id="997" w:name="_Toc104609968"/>
      <w:bookmarkStart w:id="998" w:name="_Toc104610162"/>
      <w:bookmarkStart w:id="999" w:name="_Toc108240963"/>
      <w:bookmarkStart w:id="1000" w:name="_Toc108241781"/>
      <w:bookmarkStart w:id="1001" w:name="_Toc108943427"/>
      <w:bookmarkStart w:id="1002" w:name="_Toc108943621"/>
      <w:bookmarkStart w:id="1003" w:name="_Toc104609775"/>
      <w:bookmarkStart w:id="1004" w:name="_Toc104609969"/>
      <w:bookmarkStart w:id="1005" w:name="_Toc104610163"/>
      <w:bookmarkStart w:id="1006" w:name="_Toc108240964"/>
      <w:bookmarkStart w:id="1007" w:name="_Toc108241782"/>
      <w:bookmarkStart w:id="1008" w:name="_Toc108943428"/>
      <w:bookmarkStart w:id="1009" w:name="_Toc108943622"/>
      <w:bookmarkStart w:id="1010" w:name="_Toc104609776"/>
      <w:bookmarkStart w:id="1011" w:name="_Toc104609970"/>
      <w:bookmarkStart w:id="1012" w:name="_Toc104610164"/>
      <w:bookmarkStart w:id="1013" w:name="_Toc108240965"/>
      <w:bookmarkStart w:id="1014" w:name="_Toc108241783"/>
      <w:bookmarkStart w:id="1015" w:name="_Toc108943429"/>
      <w:bookmarkStart w:id="1016" w:name="_Toc108943623"/>
      <w:bookmarkStart w:id="1017" w:name="_Toc104609777"/>
      <w:bookmarkStart w:id="1018" w:name="_Toc104609971"/>
      <w:bookmarkStart w:id="1019" w:name="_Toc104610165"/>
      <w:bookmarkStart w:id="1020" w:name="_Toc108240966"/>
      <w:bookmarkStart w:id="1021" w:name="_Toc108241784"/>
      <w:bookmarkStart w:id="1022" w:name="_Toc108943430"/>
      <w:bookmarkStart w:id="1023" w:name="_Toc108943624"/>
      <w:bookmarkStart w:id="1024" w:name="_Toc104609779"/>
      <w:bookmarkStart w:id="1025" w:name="_Toc104609973"/>
      <w:bookmarkStart w:id="1026" w:name="_Toc104610167"/>
      <w:bookmarkStart w:id="1027" w:name="_Toc108240968"/>
      <w:bookmarkStart w:id="1028" w:name="_Toc108241786"/>
      <w:bookmarkStart w:id="1029" w:name="_Toc108943432"/>
      <w:bookmarkStart w:id="1030" w:name="_Toc108943626"/>
      <w:bookmarkStart w:id="1031" w:name="_Toc104609780"/>
      <w:bookmarkStart w:id="1032" w:name="_Toc104609974"/>
      <w:bookmarkStart w:id="1033" w:name="_Toc104610168"/>
      <w:bookmarkStart w:id="1034" w:name="_Toc108240969"/>
      <w:bookmarkStart w:id="1035" w:name="_Toc108241787"/>
      <w:bookmarkStart w:id="1036" w:name="_Toc108943433"/>
      <w:bookmarkStart w:id="1037" w:name="_Toc108943627"/>
      <w:bookmarkStart w:id="1038" w:name="_Toc104609781"/>
      <w:bookmarkStart w:id="1039" w:name="_Toc104609975"/>
      <w:bookmarkStart w:id="1040" w:name="_Toc104610169"/>
      <w:bookmarkStart w:id="1041" w:name="_Toc108240970"/>
      <w:bookmarkStart w:id="1042" w:name="_Toc108241788"/>
      <w:bookmarkStart w:id="1043" w:name="_Toc108943434"/>
      <w:bookmarkStart w:id="1044" w:name="_Toc108943628"/>
      <w:bookmarkStart w:id="1045" w:name="_Toc104609782"/>
      <w:bookmarkStart w:id="1046" w:name="_Toc104609976"/>
      <w:bookmarkStart w:id="1047" w:name="_Toc104610170"/>
      <w:bookmarkStart w:id="1048" w:name="_Toc108240971"/>
      <w:bookmarkStart w:id="1049" w:name="_Toc108241789"/>
      <w:bookmarkStart w:id="1050" w:name="_Toc108943435"/>
      <w:bookmarkStart w:id="1051" w:name="_Toc108943629"/>
      <w:bookmarkStart w:id="1052" w:name="_Toc104609783"/>
      <w:bookmarkStart w:id="1053" w:name="_Toc104609977"/>
      <w:bookmarkStart w:id="1054" w:name="_Toc104610171"/>
      <w:bookmarkStart w:id="1055" w:name="_Toc108240972"/>
      <w:bookmarkStart w:id="1056" w:name="_Toc108241790"/>
      <w:bookmarkStart w:id="1057" w:name="_Toc108943436"/>
      <w:bookmarkStart w:id="1058" w:name="_Toc108943630"/>
      <w:bookmarkStart w:id="1059" w:name="_Toc104609784"/>
      <w:bookmarkStart w:id="1060" w:name="_Toc104609978"/>
      <w:bookmarkStart w:id="1061" w:name="_Toc104610172"/>
      <w:bookmarkStart w:id="1062" w:name="_Toc108240973"/>
      <w:bookmarkStart w:id="1063" w:name="_Toc108241791"/>
      <w:bookmarkStart w:id="1064" w:name="_Toc108943437"/>
      <w:bookmarkStart w:id="1065" w:name="_Toc108943631"/>
      <w:bookmarkStart w:id="1066" w:name="_Toc104609786"/>
      <w:bookmarkStart w:id="1067" w:name="_Toc104609980"/>
      <w:bookmarkStart w:id="1068" w:name="_Toc104610174"/>
      <w:bookmarkStart w:id="1069" w:name="_Toc108240975"/>
      <w:bookmarkStart w:id="1070" w:name="_Toc108241793"/>
      <w:bookmarkStart w:id="1071" w:name="_Toc108943439"/>
      <w:bookmarkStart w:id="1072" w:name="_Toc108943633"/>
      <w:bookmarkStart w:id="1073" w:name="_Toc104609795"/>
      <w:bookmarkStart w:id="1074" w:name="_Toc104609989"/>
      <w:bookmarkStart w:id="1075" w:name="_Toc104610183"/>
      <w:bookmarkStart w:id="1076" w:name="_Toc108240984"/>
      <w:bookmarkStart w:id="1077" w:name="_Toc108241802"/>
      <w:bookmarkStart w:id="1078" w:name="_Toc108943448"/>
      <w:bookmarkStart w:id="1079" w:name="_Toc108943642"/>
      <w:bookmarkStart w:id="1080" w:name="_Toc104609801"/>
      <w:bookmarkStart w:id="1081" w:name="_Toc104609995"/>
      <w:bookmarkStart w:id="1082" w:name="_Toc104610189"/>
      <w:bookmarkStart w:id="1083" w:name="_Toc108240990"/>
      <w:bookmarkStart w:id="1084" w:name="_Toc108241808"/>
      <w:bookmarkStart w:id="1085" w:name="_Toc108943454"/>
      <w:bookmarkStart w:id="1086" w:name="_Toc108943648"/>
      <w:bookmarkStart w:id="1087" w:name="_Toc104609802"/>
      <w:bookmarkStart w:id="1088" w:name="_Toc104609996"/>
      <w:bookmarkStart w:id="1089" w:name="_Toc104610190"/>
      <w:bookmarkStart w:id="1090" w:name="_Toc108240991"/>
      <w:bookmarkStart w:id="1091" w:name="_Toc108241809"/>
      <w:bookmarkStart w:id="1092" w:name="_Toc108943455"/>
      <w:bookmarkStart w:id="1093" w:name="_Toc108943649"/>
      <w:bookmarkStart w:id="1094" w:name="_Toc104609804"/>
      <w:bookmarkStart w:id="1095" w:name="_Toc104609998"/>
      <w:bookmarkStart w:id="1096" w:name="_Toc104610192"/>
      <w:bookmarkStart w:id="1097" w:name="_Toc108240993"/>
      <w:bookmarkStart w:id="1098" w:name="_Toc108241811"/>
      <w:bookmarkStart w:id="1099" w:name="_Toc108943457"/>
      <w:bookmarkStart w:id="1100" w:name="_Toc108943651"/>
      <w:bookmarkStart w:id="1101" w:name="_Toc104609805"/>
      <w:bookmarkStart w:id="1102" w:name="_Toc104609999"/>
      <w:bookmarkStart w:id="1103" w:name="_Toc104610193"/>
      <w:bookmarkStart w:id="1104" w:name="_Toc108240994"/>
      <w:bookmarkStart w:id="1105" w:name="_Toc108241812"/>
      <w:bookmarkStart w:id="1106" w:name="_Toc108943458"/>
      <w:bookmarkStart w:id="1107" w:name="_Toc108943652"/>
      <w:bookmarkStart w:id="1108" w:name="_Toc104609806"/>
      <w:bookmarkStart w:id="1109" w:name="_Toc104610000"/>
      <w:bookmarkStart w:id="1110" w:name="_Toc104610194"/>
      <w:bookmarkStart w:id="1111" w:name="_Toc108240995"/>
      <w:bookmarkStart w:id="1112" w:name="_Toc108241813"/>
      <w:bookmarkStart w:id="1113" w:name="_Toc108943459"/>
      <w:bookmarkStart w:id="1114" w:name="_Toc108943653"/>
      <w:bookmarkStart w:id="1115" w:name="_Toc104609807"/>
      <w:bookmarkStart w:id="1116" w:name="_Toc104610001"/>
      <w:bookmarkStart w:id="1117" w:name="_Toc104610195"/>
      <w:bookmarkStart w:id="1118" w:name="_Toc108240996"/>
      <w:bookmarkStart w:id="1119" w:name="_Toc108241814"/>
      <w:bookmarkStart w:id="1120" w:name="_Toc108943460"/>
      <w:bookmarkStart w:id="1121" w:name="_Toc108943654"/>
      <w:bookmarkStart w:id="1122" w:name="_Toc104609808"/>
      <w:bookmarkStart w:id="1123" w:name="_Toc104610002"/>
      <w:bookmarkStart w:id="1124" w:name="_Toc104610196"/>
      <w:bookmarkStart w:id="1125" w:name="_Toc108240997"/>
      <w:bookmarkStart w:id="1126" w:name="_Toc108241815"/>
      <w:bookmarkStart w:id="1127" w:name="_Toc108943461"/>
      <w:bookmarkStart w:id="1128" w:name="_Toc108943655"/>
      <w:bookmarkStart w:id="1129" w:name="_Toc104609809"/>
      <w:bookmarkStart w:id="1130" w:name="_Toc104610003"/>
      <w:bookmarkStart w:id="1131" w:name="_Toc104610197"/>
      <w:bookmarkStart w:id="1132" w:name="_Toc108240998"/>
      <w:bookmarkStart w:id="1133" w:name="_Toc108241816"/>
      <w:bookmarkStart w:id="1134" w:name="_Toc108943462"/>
      <w:bookmarkStart w:id="1135" w:name="_Toc108943656"/>
      <w:bookmarkStart w:id="1136" w:name="_Toc104609811"/>
      <w:bookmarkStart w:id="1137" w:name="_Toc104610005"/>
      <w:bookmarkStart w:id="1138" w:name="_Toc104610199"/>
      <w:bookmarkStart w:id="1139" w:name="_Toc108241000"/>
      <w:bookmarkStart w:id="1140" w:name="_Toc108241818"/>
      <w:bookmarkStart w:id="1141" w:name="_Toc108943464"/>
      <w:bookmarkStart w:id="1142" w:name="_Toc108943658"/>
      <w:bookmarkStart w:id="1143" w:name="_Toc104609812"/>
      <w:bookmarkStart w:id="1144" w:name="_Toc104610006"/>
      <w:bookmarkStart w:id="1145" w:name="_Toc104610200"/>
      <w:bookmarkStart w:id="1146" w:name="_Toc108241001"/>
      <w:bookmarkStart w:id="1147" w:name="_Toc108241819"/>
      <w:bookmarkStart w:id="1148" w:name="_Toc108943465"/>
      <w:bookmarkStart w:id="1149" w:name="_Toc108943659"/>
      <w:bookmarkStart w:id="1150" w:name="_Toc104609813"/>
      <w:bookmarkStart w:id="1151" w:name="_Toc104610007"/>
      <w:bookmarkStart w:id="1152" w:name="_Toc104610201"/>
      <w:bookmarkStart w:id="1153" w:name="_Toc108241002"/>
      <w:bookmarkStart w:id="1154" w:name="_Toc108241820"/>
      <w:bookmarkStart w:id="1155" w:name="_Toc108943466"/>
      <w:bookmarkStart w:id="1156" w:name="_Toc108943660"/>
      <w:bookmarkStart w:id="1157" w:name="_Toc104609815"/>
      <w:bookmarkStart w:id="1158" w:name="_Toc104610009"/>
      <w:bookmarkStart w:id="1159" w:name="_Toc104610203"/>
      <w:bookmarkStart w:id="1160" w:name="_Toc108241004"/>
      <w:bookmarkStart w:id="1161" w:name="_Toc108241822"/>
      <w:bookmarkStart w:id="1162" w:name="_Toc108943468"/>
      <w:bookmarkStart w:id="1163" w:name="_Toc108943662"/>
      <w:bookmarkStart w:id="1164" w:name="_Toc104609817"/>
      <w:bookmarkStart w:id="1165" w:name="_Toc104610011"/>
      <w:bookmarkStart w:id="1166" w:name="_Toc104610205"/>
      <w:bookmarkStart w:id="1167" w:name="_Toc108241006"/>
      <w:bookmarkStart w:id="1168" w:name="_Toc108241824"/>
      <w:bookmarkStart w:id="1169" w:name="_Toc108943470"/>
      <w:bookmarkStart w:id="1170" w:name="_Toc108943664"/>
      <w:bookmarkStart w:id="1171" w:name="_Toc104609818"/>
      <w:bookmarkStart w:id="1172" w:name="_Toc104610012"/>
      <w:bookmarkStart w:id="1173" w:name="_Toc104610206"/>
      <w:bookmarkStart w:id="1174" w:name="_Toc108241007"/>
      <w:bookmarkStart w:id="1175" w:name="_Toc108241825"/>
      <w:bookmarkStart w:id="1176" w:name="_Toc108943471"/>
      <w:bookmarkStart w:id="1177" w:name="_Toc108943665"/>
      <w:bookmarkStart w:id="1178" w:name="_Toc104609819"/>
      <w:bookmarkStart w:id="1179" w:name="_Toc104610013"/>
      <w:bookmarkStart w:id="1180" w:name="_Toc104610207"/>
      <w:bookmarkStart w:id="1181" w:name="_Toc108241008"/>
      <w:bookmarkStart w:id="1182" w:name="_Toc108241826"/>
      <w:bookmarkStart w:id="1183" w:name="_Toc108943472"/>
      <w:bookmarkStart w:id="1184" w:name="_Toc108943666"/>
      <w:bookmarkStart w:id="1185" w:name="_Toc104609821"/>
      <w:bookmarkStart w:id="1186" w:name="_Toc104610015"/>
      <w:bookmarkStart w:id="1187" w:name="_Toc104610209"/>
      <w:bookmarkStart w:id="1188" w:name="_Toc108241010"/>
      <w:bookmarkStart w:id="1189" w:name="_Toc108241828"/>
      <w:bookmarkStart w:id="1190" w:name="_Toc108943474"/>
      <w:bookmarkStart w:id="1191" w:name="_Toc108943668"/>
      <w:bookmarkStart w:id="1192" w:name="_Toc104609822"/>
      <w:bookmarkStart w:id="1193" w:name="_Toc104610016"/>
      <w:bookmarkStart w:id="1194" w:name="_Toc104610210"/>
      <w:bookmarkStart w:id="1195" w:name="_Toc108241011"/>
      <w:bookmarkStart w:id="1196" w:name="_Toc108241829"/>
      <w:bookmarkStart w:id="1197" w:name="_Toc108943475"/>
      <w:bookmarkStart w:id="1198" w:name="_Toc108943669"/>
      <w:bookmarkStart w:id="1199" w:name="_Toc104609823"/>
      <w:bookmarkStart w:id="1200" w:name="_Toc104610017"/>
      <w:bookmarkStart w:id="1201" w:name="_Toc104610211"/>
      <w:bookmarkStart w:id="1202" w:name="_Toc108241012"/>
      <w:bookmarkStart w:id="1203" w:name="_Toc108241830"/>
      <w:bookmarkStart w:id="1204" w:name="_Toc108943476"/>
      <w:bookmarkStart w:id="1205" w:name="_Toc108943670"/>
      <w:bookmarkStart w:id="1206" w:name="_Toc104609824"/>
      <w:bookmarkStart w:id="1207" w:name="_Toc104610018"/>
      <w:bookmarkStart w:id="1208" w:name="_Toc104610212"/>
      <w:bookmarkStart w:id="1209" w:name="_Toc108241013"/>
      <w:bookmarkStart w:id="1210" w:name="_Toc108241831"/>
      <w:bookmarkStart w:id="1211" w:name="_Toc108943477"/>
      <w:bookmarkStart w:id="1212" w:name="_Toc108943671"/>
      <w:bookmarkStart w:id="1213" w:name="_Toc104609826"/>
      <w:bookmarkStart w:id="1214" w:name="_Toc104610020"/>
      <w:bookmarkStart w:id="1215" w:name="_Toc104610214"/>
      <w:bookmarkStart w:id="1216" w:name="_Toc108241015"/>
      <w:bookmarkStart w:id="1217" w:name="_Toc108241833"/>
      <w:bookmarkStart w:id="1218" w:name="_Toc108943479"/>
      <w:bookmarkStart w:id="1219" w:name="_Toc108943673"/>
      <w:bookmarkStart w:id="1220" w:name="_Toc104609827"/>
      <w:bookmarkStart w:id="1221" w:name="_Toc104610021"/>
      <w:bookmarkStart w:id="1222" w:name="_Toc104610215"/>
      <w:bookmarkStart w:id="1223" w:name="_Toc108241016"/>
      <w:bookmarkStart w:id="1224" w:name="_Toc108241834"/>
      <w:bookmarkStart w:id="1225" w:name="_Toc108943480"/>
      <w:bookmarkStart w:id="1226" w:name="_Toc108943674"/>
      <w:bookmarkStart w:id="1227" w:name="_Toc104609828"/>
      <w:bookmarkStart w:id="1228" w:name="_Toc104610022"/>
      <w:bookmarkStart w:id="1229" w:name="_Toc104610216"/>
      <w:bookmarkStart w:id="1230" w:name="_Toc108241017"/>
      <w:bookmarkStart w:id="1231" w:name="_Toc108241835"/>
      <w:bookmarkStart w:id="1232" w:name="_Toc108943481"/>
      <w:bookmarkStart w:id="1233" w:name="_Toc108943675"/>
      <w:bookmarkStart w:id="1234" w:name="_Toc104609829"/>
      <w:bookmarkStart w:id="1235" w:name="_Toc104610023"/>
      <w:bookmarkStart w:id="1236" w:name="_Toc104610217"/>
      <w:bookmarkStart w:id="1237" w:name="_Toc108241018"/>
      <w:bookmarkStart w:id="1238" w:name="_Toc108241836"/>
      <w:bookmarkStart w:id="1239" w:name="_Toc108943482"/>
      <w:bookmarkStart w:id="1240" w:name="_Toc108943676"/>
      <w:bookmarkStart w:id="1241" w:name="_Toc104609831"/>
      <w:bookmarkStart w:id="1242" w:name="_Toc104610025"/>
      <w:bookmarkStart w:id="1243" w:name="_Toc104610219"/>
      <w:bookmarkStart w:id="1244" w:name="_Toc108241020"/>
      <w:bookmarkStart w:id="1245" w:name="_Toc108241838"/>
      <w:bookmarkStart w:id="1246" w:name="_Toc108943484"/>
      <w:bookmarkStart w:id="1247" w:name="_Toc108943678"/>
      <w:bookmarkStart w:id="1248" w:name="_Toc104609832"/>
      <w:bookmarkStart w:id="1249" w:name="_Toc104610026"/>
      <w:bookmarkStart w:id="1250" w:name="_Toc104610220"/>
      <w:bookmarkStart w:id="1251" w:name="_Toc108241021"/>
      <w:bookmarkStart w:id="1252" w:name="_Toc108241839"/>
      <w:bookmarkStart w:id="1253" w:name="_Toc108943485"/>
      <w:bookmarkStart w:id="1254" w:name="_Toc108943679"/>
      <w:bookmarkStart w:id="1255" w:name="_Toc104609833"/>
      <w:bookmarkStart w:id="1256" w:name="_Toc104610027"/>
      <w:bookmarkStart w:id="1257" w:name="_Toc104610221"/>
      <w:bookmarkStart w:id="1258" w:name="_Toc108241022"/>
      <w:bookmarkStart w:id="1259" w:name="_Toc108241840"/>
      <w:bookmarkStart w:id="1260" w:name="_Toc108943486"/>
      <w:bookmarkStart w:id="1261" w:name="_Toc108943680"/>
      <w:bookmarkStart w:id="1262" w:name="_Toc104609834"/>
      <w:bookmarkStart w:id="1263" w:name="_Toc104610028"/>
      <w:bookmarkStart w:id="1264" w:name="_Toc104610222"/>
      <w:bookmarkStart w:id="1265" w:name="_Toc108241023"/>
      <w:bookmarkStart w:id="1266" w:name="_Toc108241841"/>
      <w:bookmarkStart w:id="1267" w:name="_Toc108943487"/>
      <w:bookmarkStart w:id="1268" w:name="_Toc108943681"/>
      <w:bookmarkStart w:id="1269" w:name="_Toc104609836"/>
      <w:bookmarkStart w:id="1270" w:name="_Toc104610030"/>
      <w:bookmarkStart w:id="1271" w:name="_Toc104610224"/>
      <w:bookmarkStart w:id="1272" w:name="_Toc108241025"/>
      <w:bookmarkStart w:id="1273" w:name="_Toc108241843"/>
      <w:bookmarkStart w:id="1274" w:name="_Toc108943489"/>
      <w:bookmarkStart w:id="1275" w:name="_Toc108943683"/>
      <w:bookmarkStart w:id="1276" w:name="_Toc104609837"/>
      <w:bookmarkStart w:id="1277" w:name="_Toc104610031"/>
      <w:bookmarkStart w:id="1278" w:name="_Toc104610225"/>
      <w:bookmarkStart w:id="1279" w:name="_Toc108241026"/>
      <w:bookmarkStart w:id="1280" w:name="_Toc108241844"/>
      <w:bookmarkStart w:id="1281" w:name="_Toc108943490"/>
      <w:bookmarkStart w:id="1282" w:name="_Toc108943684"/>
      <w:bookmarkStart w:id="1283" w:name="_Toc104609838"/>
      <w:bookmarkStart w:id="1284" w:name="_Toc104610032"/>
      <w:bookmarkStart w:id="1285" w:name="_Toc104610226"/>
      <w:bookmarkStart w:id="1286" w:name="_Toc108241027"/>
      <w:bookmarkStart w:id="1287" w:name="_Toc108241845"/>
      <w:bookmarkStart w:id="1288" w:name="_Toc108943491"/>
      <w:bookmarkStart w:id="1289" w:name="_Toc108943685"/>
      <w:bookmarkStart w:id="1290" w:name="_Toc104609840"/>
      <w:bookmarkStart w:id="1291" w:name="_Toc104610034"/>
      <w:bookmarkStart w:id="1292" w:name="_Toc104610228"/>
      <w:bookmarkStart w:id="1293" w:name="_Toc108241029"/>
      <w:bookmarkStart w:id="1294" w:name="_Toc108241847"/>
      <w:bookmarkStart w:id="1295" w:name="_Toc108943493"/>
      <w:bookmarkStart w:id="1296" w:name="_Toc108943687"/>
      <w:bookmarkStart w:id="1297" w:name="_Toc104609841"/>
      <w:bookmarkStart w:id="1298" w:name="_Toc104610035"/>
      <w:bookmarkStart w:id="1299" w:name="_Toc104610229"/>
      <w:bookmarkStart w:id="1300" w:name="_Toc108241030"/>
      <w:bookmarkStart w:id="1301" w:name="_Toc108241848"/>
      <w:bookmarkStart w:id="1302" w:name="_Toc108943494"/>
      <w:bookmarkStart w:id="1303" w:name="_Toc108943688"/>
      <w:bookmarkStart w:id="1304" w:name="_Toc104609842"/>
      <w:bookmarkStart w:id="1305" w:name="_Toc104610036"/>
      <w:bookmarkStart w:id="1306" w:name="_Toc104610230"/>
      <w:bookmarkStart w:id="1307" w:name="_Toc108241031"/>
      <w:bookmarkStart w:id="1308" w:name="_Toc108241849"/>
      <w:bookmarkStart w:id="1309" w:name="_Toc108943495"/>
      <w:bookmarkStart w:id="1310" w:name="_Toc108943689"/>
      <w:bookmarkStart w:id="1311" w:name="_Toc104609843"/>
      <w:bookmarkStart w:id="1312" w:name="_Toc104610037"/>
      <w:bookmarkStart w:id="1313" w:name="_Toc104610231"/>
      <w:bookmarkStart w:id="1314" w:name="_Toc108241032"/>
      <w:bookmarkStart w:id="1315" w:name="_Toc108241850"/>
      <w:bookmarkStart w:id="1316" w:name="_Toc108943496"/>
      <w:bookmarkStart w:id="1317" w:name="_Toc108943690"/>
      <w:bookmarkStart w:id="1318" w:name="_Toc104609846"/>
      <w:bookmarkStart w:id="1319" w:name="_Toc104610040"/>
      <w:bookmarkStart w:id="1320" w:name="_Toc104610234"/>
      <w:bookmarkStart w:id="1321" w:name="_Toc108241035"/>
      <w:bookmarkStart w:id="1322" w:name="_Toc108241853"/>
      <w:bookmarkStart w:id="1323" w:name="_Toc108943499"/>
      <w:bookmarkStart w:id="1324" w:name="_Toc108943693"/>
      <w:bookmarkEnd w:id="704"/>
      <w:bookmarkEnd w:id="70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2B4E0" w14:textId="77777777" w:rsidR="001600CF" w:rsidRDefault="001600CF">
      <w:r>
        <w:separator/>
      </w:r>
    </w:p>
  </w:endnote>
  <w:endnote w:type="continuationSeparator" w:id="0">
    <w:p w14:paraId="6A9A0BD1" w14:textId="77777777" w:rsidR="001600CF" w:rsidRDefault="0016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ED59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3E06292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9A3E87" w14:textId="77777777" w:rsidR="00925A18" w:rsidRDefault="00925A18">
          <w:pPr>
            <w:pStyle w:val="Rodap"/>
          </w:pPr>
          <w:r>
            <w:t>Politec Ltda.</w:t>
          </w:r>
        </w:p>
        <w:p w14:paraId="7E5DC104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DC2BFF2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4A8CBD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D662FCA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4BA74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4287054D" w14:textId="77777777" w:rsidTr="00925A18">
      <w:trPr>
        <w:cantSplit/>
      </w:trPr>
      <w:tc>
        <w:tcPr>
          <w:tcW w:w="6804" w:type="dxa"/>
        </w:tcPr>
        <w:p w14:paraId="56A1DE2A" w14:textId="13D9F5DD" w:rsidR="00A94162" w:rsidRDefault="00000000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A8DCDF1670D8498C9B8480F9009CB43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7648F6">
                <w:t>F360 - Finance360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DFD93E86B01440F793B395864FEC5C3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48F6">
                <w:t>Versão 1.0</w:t>
              </w:r>
            </w:sdtContent>
          </w:sdt>
        </w:p>
      </w:tc>
      <w:tc>
        <w:tcPr>
          <w:tcW w:w="1259" w:type="dxa"/>
          <w:vAlign w:val="center"/>
        </w:tcPr>
        <w:p w14:paraId="1AD4CBEC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709FEE54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50E32D51" w14:textId="63E658B4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7648F6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03EDC" w14:textId="77777777" w:rsidR="001600CF" w:rsidRDefault="001600CF">
      <w:r>
        <w:separator/>
      </w:r>
    </w:p>
  </w:footnote>
  <w:footnote w:type="continuationSeparator" w:id="0">
    <w:p w14:paraId="4FD9DA6A" w14:textId="77777777" w:rsidR="001600CF" w:rsidRDefault="0016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74207A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E5D77BA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2C6F84E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630AB17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69806F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7548330" r:id="rId2"/>
            </w:object>
          </w:r>
        </w:p>
      </w:tc>
    </w:tr>
  </w:tbl>
  <w:p w14:paraId="1D0D5432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2B29201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267FE81" w14:textId="77777777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1125197396"/>
          <w:placeholder>
            <w:docPart w:val="81EA6E9382E84847812A7D79F0A3753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A9B8C14" w14:textId="77777777" w:rsidR="00A94162" w:rsidRDefault="00925A18">
              <w:pPr>
                <w:pStyle w:val="Cabealho"/>
              </w:pPr>
              <w:r>
                <w:rPr>
                  <w:lang w:val="pt-PT"/>
                </w:rPr>
                <w:t>TAP - Termo de Abertura de Projeto</w:t>
              </w:r>
            </w:p>
          </w:tc>
        </w:sdtContent>
      </w:sdt>
      <w:tc>
        <w:tcPr>
          <w:tcW w:w="1440" w:type="dxa"/>
          <w:vAlign w:val="center"/>
        </w:tcPr>
        <w:p w14:paraId="4C59C6B6" w14:textId="77777777" w:rsidR="00A94162" w:rsidRDefault="00A94162">
          <w:pPr>
            <w:pStyle w:val="Cabealho"/>
          </w:pPr>
        </w:p>
      </w:tc>
    </w:tr>
  </w:tbl>
  <w:p w14:paraId="63C0E261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479C"/>
    <w:multiLevelType w:val="hybridMultilevel"/>
    <w:tmpl w:val="F7E49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92627"/>
    <w:multiLevelType w:val="hybridMultilevel"/>
    <w:tmpl w:val="9B0A46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C3D8E"/>
    <w:multiLevelType w:val="hybridMultilevel"/>
    <w:tmpl w:val="2D5A45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084646231">
    <w:abstractNumId w:val="1"/>
  </w:num>
  <w:num w:numId="2" w16cid:durableId="818813055">
    <w:abstractNumId w:val="8"/>
  </w:num>
  <w:num w:numId="3" w16cid:durableId="510415759">
    <w:abstractNumId w:val="10"/>
  </w:num>
  <w:num w:numId="4" w16cid:durableId="484324344">
    <w:abstractNumId w:val="11"/>
  </w:num>
  <w:num w:numId="5" w16cid:durableId="803036295">
    <w:abstractNumId w:val="2"/>
  </w:num>
  <w:num w:numId="6" w16cid:durableId="207961734">
    <w:abstractNumId w:val="6"/>
  </w:num>
  <w:num w:numId="7" w16cid:durableId="607398175">
    <w:abstractNumId w:val="12"/>
  </w:num>
  <w:num w:numId="8" w16cid:durableId="826673499">
    <w:abstractNumId w:val="13"/>
  </w:num>
  <w:num w:numId="9" w16cid:durableId="957680573">
    <w:abstractNumId w:val="13"/>
  </w:num>
  <w:num w:numId="10" w16cid:durableId="963270394">
    <w:abstractNumId w:val="13"/>
  </w:num>
  <w:num w:numId="11" w16cid:durableId="1049572150">
    <w:abstractNumId w:val="13"/>
  </w:num>
  <w:num w:numId="12" w16cid:durableId="759982129">
    <w:abstractNumId w:val="5"/>
  </w:num>
  <w:num w:numId="13" w16cid:durableId="1774781204">
    <w:abstractNumId w:val="14"/>
  </w:num>
  <w:num w:numId="14" w16cid:durableId="842670681">
    <w:abstractNumId w:val="3"/>
  </w:num>
  <w:num w:numId="15" w16cid:durableId="705714479">
    <w:abstractNumId w:val="4"/>
  </w:num>
  <w:num w:numId="16" w16cid:durableId="1161044534">
    <w:abstractNumId w:val="9"/>
  </w:num>
  <w:num w:numId="17" w16cid:durableId="1074352401">
    <w:abstractNumId w:val="4"/>
  </w:num>
  <w:num w:numId="18" w16cid:durableId="1370883539">
    <w:abstractNumId w:val="0"/>
  </w:num>
  <w:num w:numId="19" w16cid:durableId="43767954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F6"/>
    <w:rsid w:val="000474B5"/>
    <w:rsid w:val="00053016"/>
    <w:rsid w:val="000865C3"/>
    <w:rsid w:val="00096BDA"/>
    <w:rsid w:val="000A1A54"/>
    <w:rsid w:val="000D634E"/>
    <w:rsid w:val="001600CF"/>
    <w:rsid w:val="00163AE6"/>
    <w:rsid w:val="001E1E07"/>
    <w:rsid w:val="002112F9"/>
    <w:rsid w:val="002958BF"/>
    <w:rsid w:val="00361136"/>
    <w:rsid w:val="00366B30"/>
    <w:rsid w:val="0042093D"/>
    <w:rsid w:val="004865CE"/>
    <w:rsid w:val="004F2BE1"/>
    <w:rsid w:val="00537D41"/>
    <w:rsid w:val="005C3475"/>
    <w:rsid w:val="005E7536"/>
    <w:rsid w:val="0060692B"/>
    <w:rsid w:val="00617A55"/>
    <w:rsid w:val="00661A8E"/>
    <w:rsid w:val="006A2D93"/>
    <w:rsid w:val="006B65D6"/>
    <w:rsid w:val="006D511A"/>
    <w:rsid w:val="00700292"/>
    <w:rsid w:val="00727E39"/>
    <w:rsid w:val="007648F6"/>
    <w:rsid w:val="007760E6"/>
    <w:rsid w:val="00826EE5"/>
    <w:rsid w:val="00925A18"/>
    <w:rsid w:val="009B050E"/>
    <w:rsid w:val="00A52C04"/>
    <w:rsid w:val="00A94162"/>
    <w:rsid w:val="00AE237E"/>
    <w:rsid w:val="00B12574"/>
    <w:rsid w:val="00C00034"/>
    <w:rsid w:val="00C84985"/>
    <w:rsid w:val="00CF612C"/>
    <w:rsid w:val="00D0008E"/>
    <w:rsid w:val="00D0354A"/>
    <w:rsid w:val="00D2505D"/>
    <w:rsid w:val="00D42CA7"/>
    <w:rsid w:val="00DB0306"/>
    <w:rsid w:val="00E1094E"/>
    <w:rsid w:val="00E164DA"/>
    <w:rsid w:val="00E4763C"/>
    <w:rsid w:val="00E816B0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17B7CFFA"/>
  <w15:docId w15:val="{C5FE652A-1A0F-45D6-A5F1-7FE59F4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70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BalarinActive\Downloads\Template%20-%20TAP%20-%20Termo%20de%20Abertura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B7809944BB4A84B8BC08BB44C78B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6BC9B6-8FF3-4B5F-8124-232C0D9FF842}"/>
      </w:docPartPr>
      <w:docPartBody>
        <w:p w:rsidR="00000000" w:rsidRDefault="00000000">
          <w:pPr>
            <w:pStyle w:val="B7B7809944BB4A84B8BC08BB44C78BB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1EA6E9382E84847812A7D79F0A37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F91C3-F834-452C-A80B-F78CEEC39FE2}"/>
      </w:docPartPr>
      <w:docPartBody>
        <w:p w:rsidR="00000000" w:rsidRDefault="00000000">
          <w:pPr>
            <w:pStyle w:val="81EA6E9382E84847812A7D79F0A37537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A8DCDF1670D8498C9B8480F9009CB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417607-4BCF-464A-AF3C-810F08E5C8AC}"/>
      </w:docPartPr>
      <w:docPartBody>
        <w:p w:rsidR="00000000" w:rsidRDefault="00000000">
          <w:pPr>
            <w:pStyle w:val="A8DCDF1670D8498C9B8480F9009CB435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DFD93E86B01440F793B395864FEC5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F7820-47E9-41CA-82A8-2F75DD6DD117}"/>
      </w:docPartPr>
      <w:docPartBody>
        <w:p w:rsidR="00000000" w:rsidRDefault="00000000">
          <w:pPr>
            <w:pStyle w:val="DFD93E86B01440F793B395864FEC5C3A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5"/>
    <w:rsid w:val="001E1E07"/>
    <w:rsid w:val="00D2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7B7809944BB4A84B8BC08BB44C78BB7">
    <w:name w:val="B7B7809944BB4A84B8BC08BB44C78BB7"/>
  </w:style>
  <w:style w:type="paragraph" w:customStyle="1" w:styleId="81EA6E9382E84847812A7D79F0A37537">
    <w:name w:val="81EA6E9382E84847812A7D79F0A37537"/>
  </w:style>
  <w:style w:type="paragraph" w:customStyle="1" w:styleId="A8DCDF1670D8498C9B8480F9009CB435">
    <w:name w:val="A8DCDF1670D8498C9B8480F9009CB435"/>
  </w:style>
  <w:style w:type="paragraph" w:customStyle="1" w:styleId="DFD93E86B01440F793B395864FEC5C3A">
    <w:name w:val="DFD93E86B01440F793B395864FEC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TAP - Termo de Abertura do Projeto</Template>
  <TotalTime>39</TotalTime>
  <Pages>7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F360 - Finance360</Manager>
  <Company/>
  <LinksUpToDate>false</LinksUpToDate>
  <CharactersWithSpaces>5922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- Termo de Abertura de Projeto</dc:title>
  <dc:subject>Versão 1.0</dc:subject>
  <dc:creator>Juliano Balarin | Active Cloud Solutions</dc:creator>
  <cp:lastModifiedBy>Juliano Balarin | Active Cloud Solutions</cp:lastModifiedBy>
  <cp:revision>1</cp:revision>
  <cp:lastPrinted>2004-12-09T08:05:00Z</cp:lastPrinted>
  <dcterms:created xsi:type="dcterms:W3CDTF">2024-09-11T10:47:00Z</dcterms:created>
  <dcterms:modified xsi:type="dcterms:W3CDTF">2024-09-11T11:26:00Z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