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CDC563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7E2A5827" wp14:editId="3984BDF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2933" w14:textId="77777777" w:rsidR="006A25C4" w:rsidRPr="00A20D4F" w:rsidRDefault="006A25C4" w:rsidP="006A25C4"/>
    <w:p w14:paraId="36AB793F" w14:textId="77777777" w:rsidR="006A25C4" w:rsidRPr="00A20D4F" w:rsidRDefault="006A25C4" w:rsidP="006A25C4"/>
    <w:p w14:paraId="6B573921" w14:textId="77777777" w:rsidR="006A25C4" w:rsidRPr="00A20D4F" w:rsidRDefault="006A25C4" w:rsidP="006A25C4"/>
    <w:p w14:paraId="0C379FA0" w14:textId="77777777" w:rsidR="006A25C4" w:rsidRPr="00A20D4F" w:rsidRDefault="006A25C4" w:rsidP="006A25C4"/>
    <w:p w14:paraId="4CF381AF" w14:textId="77777777" w:rsidR="006A25C4" w:rsidRPr="00A20D4F" w:rsidRDefault="006A25C4" w:rsidP="006A25C4"/>
    <w:p w14:paraId="34C2F822" w14:textId="77777777" w:rsidR="006A25C4" w:rsidRPr="00A20D4F" w:rsidRDefault="006A25C4" w:rsidP="006A25C4"/>
    <w:p w14:paraId="36B5F6DC" w14:textId="77777777" w:rsidR="006A25C4" w:rsidRPr="00A20D4F" w:rsidRDefault="006A25C4" w:rsidP="006A25C4"/>
    <w:p w14:paraId="7DCC2CD6" w14:textId="77777777" w:rsidR="006A25C4" w:rsidRPr="00A20D4F" w:rsidRDefault="006A25C4" w:rsidP="006A25C4"/>
    <w:p w14:paraId="1CE1028F" w14:textId="77777777" w:rsidR="006A25C4" w:rsidRPr="00A20D4F" w:rsidRDefault="006A25C4" w:rsidP="006A25C4"/>
    <w:p w14:paraId="7F2BE251" w14:textId="77777777" w:rsidR="006A25C4" w:rsidRPr="00A20D4F" w:rsidRDefault="006A25C4" w:rsidP="006A25C4"/>
    <w:p w14:paraId="51962A5F" w14:textId="77777777" w:rsidR="006A25C4" w:rsidRPr="00A20D4F" w:rsidRDefault="006A25C4" w:rsidP="006A25C4"/>
    <w:p w14:paraId="08E45C8D" w14:textId="77777777" w:rsidR="006A25C4" w:rsidRPr="00A20D4F" w:rsidRDefault="006A25C4" w:rsidP="006A25C4"/>
    <w:p w14:paraId="3BBF3F20" w14:textId="77777777" w:rsidR="006A25C4" w:rsidRPr="00A20D4F" w:rsidRDefault="006A25C4" w:rsidP="006A25C4"/>
    <w:p w14:paraId="32E5876B" w14:textId="77777777" w:rsidR="006A25C4" w:rsidRPr="00A20D4F" w:rsidRDefault="006A25C4" w:rsidP="006A25C4"/>
    <w:p w14:paraId="2A88D0B7" w14:textId="77777777" w:rsidR="006A25C4" w:rsidRPr="00A20D4F" w:rsidRDefault="006A25C4" w:rsidP="006A25C4"/>
    <w:p w14:paraId="5DBBC2D6" w14:textId="77777777" w:rsidR="006A25C4" w:rsidRPr="00A20D4F" w:rsidRDefault="006A25C4" w:rsidP="006A25C4"/>
    <w:p w14:paraId="072E7B17" w14:textId="77777777" w:rsidR="006A25C4" w:rsidRDefault="006A25C4" w:rsidP="006A25C4"/>
    <w:p w14:paraId="1D34D1B0" w14:textId="77777777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</w:t>
      </w:r>
      <w:proofErr w:type="gramStart"/>
      <w:r>
        <w:rPr>
          <w:i/>
          <w:color w:val="0000FF"/>
        </w:rPr>
        <w:t>a cima</w:t>
      </w:r>
      <w:proofErr w:type="gramEnd"/>
      <w:r>
        <w:rPr>
          <w:i/>
          <w:color w:val="0000FF"/>
        </w:rPr>
        <w:t xml:space="preserve">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14:paraId="0E5D067C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77E13" wp14:editId="672C693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075FAB0861E34D068D00636B105198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5E9B8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77E1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075FAB0861E34D068D00636B1051986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15E9B8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1CE89B5" w14:textId="77777777" w:rsidR="006A25C4" w:rsidRPr="00264EFB" w:rsidRDefault="006A25C4" w:rsidP="006A25C4"/>
    <w:p w14:paraId="0B85A33F" w14:textId="77777777" w:rsidR="006A25C4" w:rsidRPr="00264EFB" w:rsidRDefault="006A25C4" w:rsidP="006A25C4"/>
    <w:p w14:paraId="20D46E19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DDD78" wp14:editId="4DB600B0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80A0D0" w14:textId="00FB1AA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26156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26A60509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A1BE9F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DDD78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980A0D0" w14:textId="00FB1AA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26156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26A60509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A1BE9F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07021" w14:textId="77777777" w:rsidR="006A25C4" w:rsidRPr="00264EFB" w:rsidRDefault="006A25C4" w:rsidP="006A25C4"/>
    <w:p w14:paraId="102A5A90" w14:textId="77777777" w:rsidR="006A25C4" w:rsidRPr="00264EFB" w:rsidRDefault="006A25C4" w:rsidP="006A25C4"/>
    <w:p w14:paraId="43E0FF1C" w14:textId="77777777" w:rsidR="006A25C4" w:rsidRPr="00264EFB" w:rsidRDefault="006A25C4" w:rsidP="006A25C4"/>
    <w:p w14:paraId="29A7A2E0" w14:textId="77777777" w:rsidR="006A25C4" w:rsidRPr="00264EFB" w:rsidRDefault="006A25C4" w:rsidP="006A25C4"/>
    <w:p w14:paraId="1F202CB7" w14:textId="77777777" w:rsidR="006A25C4" w:rsidRPr="00264EFB" w:rsidRDefault="006A25C4" w:rsidP="006A25C4"/>
    <w:p w14:paraId="30602AF1" w14:textId="77777777" w:rsidR="006A25C4" w:rsidRPr="00264EFB" w:rsidRDefault="006A25C4" w:rsidP="006A25C4">
      <w:r>
        <w:tab/>
      </w:r>
    </w:p>
    <w:p w14:paraId="745C3DCF" w14:textId="77777777" w:rsidR="006A25C4" w:rsidRPr="00264EFB" w:rsidRDefault="006A25C4" w:rsidP="006A25C4"/>
    <w:p w14:paraId="11BC1B5F" w14:textId="77777777" w:rsidR="006A25C4" w:rsidRPr="00264EFB" w:rsidRDefault="006A25C4" w:rsidP="006A25C4"/>
    <w:p w14:paraId="7872D803" w14:textId="77777777" w:rsidR="006A25C4" w:rsidRPr="00264EFB" w:rsidRDefault="006A25C4" w:rsidP="006A25C4"/>
    <w:p w14:paraId="68D5D663" w14:textId="77777777" w:rsidR="006A25C4" w:rsidRPr="00264EFB" w:rsidRDefault="006A25C4" w:rsidP="006A25C4"/>
    <w:p w14:paraId="6E8E71FF" w14:textId="77777777" w:rsidR="006A25C4" w:rsidRPr="00264EFB" w:rsidRDefault="006A25C4" w:rsidP="006A25C4"/>
    <w:p w14:paraId="69B84243" w14:textId="77777777" w:rsidR="006A25C4" w:rsidRPr="00264EFB" w:rsidRDefault="006A25C4" w:rsidP="006A25C4"/>
    <w:p w14:paraId="5CD303A4" w14:textId="77777777" w:rsidR="006A25C4" w:rsidRPr="00264EFB" w:rsidRDefault="006A25C4" w:rsidP="006A25C4"/>
    <w:p w14:paraId="263F9BB9" w14:textId="77777777" w:rsidR="006A25C4" w:rsidRPr="00264EFB" w:rsidRDefault="006A25C4" w:rsidP="006A25C4"/>
    <w:p w14:paraId="7145C652" w14:textId="77777777" w:rsidR="006A25C4" w:rsidRPr="00264EFB" w:rsidRDefault="006A25C4" w:rsidP="006A25C4"/>
    <w:p w14:paraId="1CD627E2" w14:textId="77777777" w:rsidR="006A25C4" w:rsidRPr="00264EFB" w:rsidRDefault="006A25C4" w:rsidP="006A25C4"/>
    <w:p w14:paraId="5EC4D8C0" w14:textId="77777777" w:rsidR="006A25C4" w:rsidRPr="00264EFB" w:rsidRDefault="006A25C4" w:rsidP="006A25C4"/>
    <w:p w14:paraId="40BC1AD0" w14:textId="77777777" w:rsidR="006A25C4" w:rsidRDefault="006A25C4" w:rsidP="006A25C4">
      <w:pPr>
        <w:tabs>
          <w:tab w:val="left" w:pos="3700"/>
        </w:tabs>
      </w:pPr>
      <w:r>
        <w:tab/>
      </w:r>
    </w:p>
    <w:p w14:paraId="0B5D67F8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52D56" wp14:editId="2AE92E6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BC21703" w14:textId="7A5DC5FD" w:rsidR="006A25C4" w:rsidRPr="00264EFB" w:rsidRDefault="00226156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5FF9D961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52D56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BC21703" w14:textId="7A5DC5FD" w:rsidR="006A25C4" w:rsidRPr="00264EFB" w:rsidRDefault="00226156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Finance360</w:t>
                          </w:r>
                        </w:p>
                      </w:sdtContent>
                    </w:sdt>
                    <w:p w14:paraId="5FF9D961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96A56BC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AC7C17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F8E224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AC57ED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59FECC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34B4CA3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F159F9F" w14:textId="77777777" w:rsidTr="00EC38D2">
        <w:trPr>
          <w:trHeight w:val="284"/>
        </w:trPr>
        <w:tc>
          <w:tcPr>
            <w:tcW w:w="1550" w:type="dxa"/>
          </w:tcPr>
          <w:p w14:paraId="6C569BB2" w14:textId="02CE29B1" w:rsidR="006A25C4" w:rsidRPr="00AB66FD" w:rsidRDefault="00226156" w:rsidP="00EC38D2">
            <w:pPr>
              <w:pStyle w:val="Instruo"/>
            </w:pPr>
            <w:r>
              <w:t>11/09/2024</w:t>
            </w:r>
          </w:p>
          <w:p w14:paraId="519FD9D9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7C75401B" w14:textId="093F214F" w:rsidR="006A25C4" w:rsidRPr="00AB66FD" w:rsidRDefault="00226156" w:rsidP="00EC38D2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14:paraId="392949B0" w14:textId="4EE777CD" w:rsidR="006A25C4" w:rsidRPr="00AB66FD" w:rsidRDefault="00226156" w:rsidP="00EC38D2">
            <w:pPr>
              <w:pStyle w:val="Instruo"/>
            </w:pPr>
            <w:r>
              <w:t>Criação do documento</w:t>
            </w:r>
          </w:p>
        </w:tc>
        <w:tc>
          <w:tcPr>
            <w:tcW w:w="2410" w:type="dxa"/>
          </w:tcPr>
          <w:p w14:paraId="7FFCC4C4" w14:textId="72D46564" w:rsidR="006A25C4" w:rsidRPr="00AB66FD" w:rsidRDefault="00226156" w:rsidP="00EC38D2">
            <w:pPr>
              <w:pStyle w:val="Instruo"/>
            </w:pPr>
            <w:r>
              <w:t>Juliano Vasques Balarin</w:t>
            </w:r>
          </w:p>
        </w:tc>
      </w:tr>
    </w:tbl>
    <w:p w14:paraId="1C1D921D" w14:textId="77777777" w:rsidR="00CA1C0D" w:rsidRDefault="00CA1C0D"/>
    <w:p w14:paraId="357B11E4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4D6A29E0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CD54C3D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DDAC682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CFE36ED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F8E09CC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71ABFEF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18421229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9BF7CAC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21E9ACB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6B251C16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09B356A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00F38C7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301FF6A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EB0462C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[Descreva resumidamente sobre o processo de negócio, contexto do sistema a ser desenvolvido.</w:t>
      </w:r>
    </w:p>
    <w:p w14:paraId="6B80D674" w14:textId="77777777" w:rsidR="00152A9F" w:rsidRDefault="00152A9F" w:rsidP="00152A9F">
      <w:pPr>
        <w:pStyle w:val="Instruo"/>
        <w:rPr>
          <w:lang w:val="pt-PT"/>
        </w:rPr>
      </w:pPr>
    </w:p>
    <w:p w14:paraId="48B0237D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14:paraId="01A9B3C3" w14:textId="77777777" w:rsidR="00226156" w:rsidRDefault="00226156" w:rsidP="00226156">
      <w:pPr>
        <w:rPr>
          <w:lang w:val="pt-PT"/>
        </w:rPr>
      </w:pPr>
    </w:p>
    <w:p w14:paraId="55AF2862" w14:textId="242B7F9F" w:rsidR="00226156" w:rsidRPr="00226156" w:rsidRDefault="00226156" w:rsidP="00226156">
      <w:pPr>
        <w:rPr>
          <w:lang w:val="pt-PT"/>
        </w:rPr>
      </w:pPr>
      <w:r>
        <w:rPr>
          <w:lang w:val="pt-PT"/>
        </w:rPr>
        <w:t>Não se aplica.</w:t>
      </w:r>
    </w:p>
    <w:p w14:paraId="284E5C49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6137293F" w14:textId="77777777"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[Descrever o objetivo do sistema a ser desenvolvido.</w:t>
      </w:r>
    </w:p>
    <w:p w14:paraId="1C362FBA" w14:textId="77777777" w:rsidR="008535C4" w:rsidRPr="008535C4" w:rsidRDefault="008535C4" w:rsidP="008535C4">
      <w:pPr>
        <w:rPr>
          <w:lang w:val="pt-PT"/>
        </w:rPr>
      </w:pPr>
    </w:p>
    <w:p w14:paraId="65D1C43D" w14:textId="77777777"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O objetivo do sistema é fornecer recursos necessários para gestão de veículos locados, permitir o acompanhamento do início ao</w:t>
      </w:r>
      <w:r w:rsidR="00195780">
        <w:rPr>
          <w:lang w:val="pt-PT"/>
        </w:rPr>
        <w:t xml:space="preserve"> fim da locação, calcular valor</w:t>
      </w:r>
      <w:r>
        <w:rPr>
          <w:lang w:val="pt-PT"/>
        </w:rPr>
        <w:t xml:space="preserve"> da locação, emitir fatura e consultar disponibilidades futuras.]</w:t>
      </w:r>
    </w:p>
    <w:p w14:paraId="2C78FC58" w14:textId="77777777" w:rsidR="00226156" w:rsidRDefault="00226156" w:rsidP="00226156">
      <w:pPr>
        <w:rPr>
          <w:lang w:val="pt-PT"/>
        </w:rPr>
      </w:pPr>
    </w:p>
    <w:p w14:paraId="0F8E5411" w14:textId="38DB7AEB" w:rsidR="00226156" w:rsidRPr="00226156" w:rsidRDefault="00226156" w:rsidP="00226156">
      <w:pPr>
        <w:rPr>
          <w:lang w:val="pt-PT"/>
        </w:rPr>
      </w:pPr>
      <w:r>
        <w:rPr>
          <w:lang w:val="pt-PT"/>
        </w:rPr>
        <w:t>O objeto do sistema é fornecer recursos necessários para gestão das finanças pessoais dos usuários, incluindo acompanhamento de receitas, despesas, ativos e passivos. Adicionalmente, o sistema visa possibilitar o acompanhamento em tempo real do valor de ativos móveis.</w:t>
      </w:r>
    </w:p>
    <w:p w14:paraId="3B6257EA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6D37A3C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14:paraId="4DE6A949" w14:textId="3D53BFA5" w:rsidR="00226156" w:rsidRPr="00226156" w:rsidRDefault="00226156" w:rsidP="00226156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UI – User Interface (Interface do Usuário)</w:t>
      </w:r>
    </w:p>
    <w:p w14:paraId="3A051B8D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70FEBC33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786D168" w14:textId="77777777" w:rsidR="0091283D" w:rsidRDefault="0091283D" w:rsidP="0091283D">
      <w:pPr>
        <w:rPr>
          <w:lang w:val="pt-PT"/>
        </w:rPr>
      </w:pPr>
    </w:p>
    <w:p w14:paraId="0A1C7DBE" w14:textId="77777777" w:rsidR="0091283D" w:rsidRPr="0091283D" w:rsidRDefault="0091283D" w:rsidP="0091283D">
      <w:pPr>
        <w:rPr>
          <w:lang w:val="pt-PT"/>
        </w:rPr>
      </w:pPr>
    </w:p>
    <w:p w14:paraId="0210985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51B15C42" w14:textId="77777777"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14:paraId="1C2D2639" w14:textId="77777777"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14:paraId="0B2025D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113"/>
        <w:gridCol w:w="3849"/>
        <w:gridCol w:w="5572"/>
      </w:tblGrid>
      <w:tr w:rsidR="00480DDC" w:rsidRPr="0091283D" w14:paraId="10CF8C6A" w14:textId="77777777" w:rsidTr="0091283D">
        <w:tc>
          <w:tcPr>
            <w:tcW w:w="3652" w:type="dxa"/>
            <w:shd w:val="pct5" w:color="auto" w:fill="auto"/>
          </w:tcPr>
          <w:p w14:paraId="6B574C8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0F1F476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3E0255F1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7AA7C222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BC61AA7" w14:textId="77777777" w:rsidTr="0091283D">
        <w:tc>
          <w:tcPr>
            <w:tcW w:w="3652" w:type="dxa"/>
          </w:tcPr>
          <w:p w14:paraId="054A6DF1" w14:textId="77777777" w:rsidR="00480DDC" w:rsidRDefault="00480DDC" w:rsidP="00480DDC">
            <w:pPr>
              <w:pStyle w:val="Instruo"/>
            </w:pPr>
            <w:r>
              <w:t>[Descrever o problema.</w:t>
            </w:r>
          </w:p>
          <w:p w14:paraId="13686935" w14:textId="77777777" w:rsidR="0006541F" w:rsidRPr="0006541F" w:rsidRDefault="0006541F" w:rsidP="0006541F"/>
          <w:p w14:paraId="2798C1A4" w14:textId="77777777" w:rsidR="0006541F" w:rsidRDefault="00480DDC" w:rsidP="00480DDC">
            <w:pPr>
              <w:pStyle w:val="Instruo"/>
            </w:pPr>
            <w:r>
              <w:t xml:space="preserve">Ex.: </w:t>
            </w:r>
          </w:p>
          <w:p w14:paraId="0605983D" w14:textId="77777777" w:rsidR="00184C3A" w:rsidRDefault="00480DDC" w:rsidP="00480DDC">
            <w:pPr>
              <w:pStyle w:val="Instruo"/>
            </w:pPr>
            <w:r>
              <w:t>Controle</w:t>
            </w:r>
            <w:r w:rsidR="00152A9F">
              <w:t xml:space="preserve"> dos veículos </w:t>
            </w:r>
            <w:r>
              <w:t>locados e disponíveis</w:t>
            </w:r>
            <w:r w:rsidR="00152A9F">
              <w:t xml:space="preserve"> feitos manualmente].</w:t>
            </w:r>
          </w:p>
          <w:p w14:paraId="2A496A93" w14:textId="369D5C86" w:rsidR="00226156" w:rsidRPr="00226156" w:rsidRDefault="00226156" w:rsidP="00226156">
            <w:pPr>
              <w:jc w:val="left"/>
            </w:pPr>
            <w:r>
              <w:t>O registro de finanças pessoais, se realizado, normalmente, é feito de forma manual, por meio de planilhas ou em papel.</w:t>
            </w:r>
          </w:p>
        </w:tc>
        <w:tc>
          <w:tcPr>
            <w:tcW w:w="2123" w:type="dxa"/>
          </w:tcPr>
          <w:p w14:paraId="5D8A5381" w14:textId="77777777" w:rsidR="00480DDC" w:rsidRDefault="00480DDC" w:rsidP="0006541F">
            <w:pPr>
              <w:pStyle w:val="Instruo"/>
            </w:pPr>
            <w:r>
              <w:t>[Relacionar os envolvidos afetados pelo problema.</w:t>
            </w:r>
          </w:p>
          <w:p w14:paraId="1EB26E5B" w14:textId="77777777" w:rsidR="0006541F" w:rsidRPr="0006541F" w:rsidRDefault="0006541F" w:rsidP="0006541F"/>
          <w:p w14:paraId="3E406184" w14:textId="77777777" w:rsidR="00480DDC" w:rsidRDefault="00480DDC" w:rsidP="0006541F">
            <w:pPr>
              <w:pStyle w:val="Instruo"/>
            </w:pPr>
            <w:r>
              <w:t xml:space="preserve">Ex.: </w:t>
            </w:r>
          </w:p>
          <w:p w14:paraId="46E9D13B" w14:textId="77777777" w:rsidR="0006541F" w:rsidRDefault="0006541F" w:rsidP="0006541F">
            <w:pPr>
              <w:pStyle w:val="Instruo"/>
              <w:numPr>
                <w:ilvl w:val="0"/>
                <w:numId w:val="10"/>
              </w:numPr>
            </w:pPr>
            <w:r>
              <w:t>Gestores;</w:t>
            </w:r>
          </w:p>
          <w:p w14:paraId="130C9AD4" w14:textId="77777777" w:rsidR="0006541F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Funcionários</w:t>
            </w:r>
            <w:r w:rsidR="0006541F">
              <w:t>;</w:t>
            </w:r>
          </w:p>
          <w:p w14:paraId="020E56E8" w14:textId="77777777" w:rsidR="00184C3A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Clientes</w:t>
            </w:r>
            <w:r w:rsidR="0006541F">
              <w:t>.</w:t>
            </w:r>
            <w:r>
              <w:t>]</w:t>
            </w:r>
          </w:p>
          <w:p w14:paraId="659C7B0C" w14:textId="0609BBC9" w:rsidR="00226156" w:rsidRPr="00226156" w:rsidRDefault="00226156" w:rsidP="00226156">
            <w:pPr>
              <w:pStyle w:val="PargrafodaLista"/>
              <w:numPr>
                <w:ilvl w:val="0"/>
                <w:numId w:val="13"/>
              </w:numPr>
              <w:jc w:val="left"/>
            </w:pPr>
            <w:r>
              <w:t>Usuários Pessoa Física</w:t>
            </w:r>
          </w:p>
        </w:tc>
        <w:tc>
          <w:tcPr>
            <w:tcW w:w="3896" w:type="dxa"/>
          </w:tcPr>
          <w:p w14:paraId="3F2978DD" w14:textId="77777777" w:rsidR="00480DDC" w:rsidRDefault="00480DDC" w:rsidP="0006541F">
            <w:pPr>
              <w:pStyle w:val="Instruo"/>
            </w:pPr>
            <w:r>
              <w:t>[Descrever os impactos gerados pelo problema.</w:t>
            </w:r>
          </w:p>
          <w:p w14:paraId="350E99A4" w14:textId="77777777" w:rsidR="0006541F" w:rsidRPr="0006541F" w:rsidRDefault="0006541F" w:rsidP="0006541F"/>
          <w:p w14:paraId="0C28FCE0" w14:textId="77777777" w:rsidR="00480DDC" w:rsidRDefault="00480DDC" w:rsidP="0006541F">
            <w:pPr>
              <w:pStyle w:val="Instruo"/>
            </w:pPr>
            <w:r>
              <w:t xml:space="preserve">Ex.: </w:t>
            </w:r>
          </w:p>
          <w:p w14:paraId="1B79DE1E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Demora no atendimento dos clientes;</w:t>
            </w:r>
          </w:p>
          <w:p w14:paraId="2D4AD5FA" w14:textId="77777777" w:rsidR="00480DDC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Ausência de disponibilidade futura;</w:t>
            </w:r>
          </w:p>
          <w:p w14:paraId="2E63EBAD" w14:textId="77777777" w:rsidR="00184C3A" w:rsidRDefault="00480DDC" w:rsidP="0006541F">
            <w:pPr>
              <w:pStyle w:val="Instruo"/>
              <w:numPr>
                <w:ilvl w:val="0"/>
                <w:numId w:val="9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  <w:p w14:paraId="2AFFB0B0" w14:textId="3260554F" w:rsidR="00226156" w:rsidRPr="00226156" w:rsidRDefault="00226156" w:rsidP="00226156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Demora no registro e acompanhamento das finanças pessoais.</w:t>
            </w:r>
          </w:p>
        </w:tc>
        <w:tc>
          <w:tcPr>
            <w:tcW w:w="5683" w:type="dxa"/>
          </w:tcPr>
          <w:p w14:paraId="2E2A13C0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[Descrever a necessidade do usuário </w:t>
            </w:r>
            <w:r w:rsidR="00170C62">
              <w:rPr>
                <w:lang w:val="pt-PT"/>
              </w:rPr>
              <w:t xml:space="preserve">na forma </w:t>
            </w:r>
            <w:r w:rsidR="00170C62" w:rsidRPr="002C4CB3">
              <w:rPr>
                <w:b/>
                <w:bCs/>
                <w:lang w:val="pt-PT"/>
              </w:rPr>
              <w:t>de História de Usuário</w:t>
            </w:r>
            <w:r w:rsidR="00170C62">
              <w:rPr>
                <w:lang w:val="pt-PT"/>
              </w:rPr>
              <w:t xml:space="preserve"> </w:t>
            </w:r>
            <w:r>
              <w:rPr>
                <w:lang w:val="pt-PT"/>
              </w:rPr>
              <w:t>de forma a identificar, QUEM, O QUE e PORQUE.</w:t>
            </w:r>
          </w:p>
          <w:p w14:paraId="1F446EFD" w14:textId="77777777" w:rsidR="00480DDC" w:rsidRPr="00E72350" w:rsidRDefault="00480DDC" w:rsidP="00480DDC">
            <w:pPr>
              <w:pStyle w:val="Instruo"/>
              <w:rPr>
                <w:bCs/>
              </w:rPr>
            </w:pPr>
          </w:p>
          <w:p w14:paraId="1F62A944" w14:textId="77777777"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14:paraId="270468E0" w14:textId="77777777" w:rsidR="00480DDC" w:rsidRPr="000B65A4" w:rsidRDefault="00480DDC" w:rsidP="00480DDC"/>
          <w:p w14:paraId="6F3824AD" w14:textId="77777777"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14:paraId="57E3EFBE" w14:textId="77777777"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14:paraId="5E711F44" w14:textId="77777777" w:rsidR="00E26429" w:rsidRPr="00E26429" w:rsidRDefault="00E26429" w:rsidP="00E26429"/>
          <w:p w14:paraId="34C96C57" w14:textId="77777777"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14:paraId="3366BAC6" w14:textId="5B307B9F" w:rsidR="00226156" w:rsidRPr="00226156" w:rsidRDefault="00226156" w:rsidP="00226156">
            <w:r>
              <w:t>Como um usuário, eu quero cadastrar minhas despesas, receitas, ativos e passivos em um único sistema.</w:t>
            </w:r>
          </w:p>
          <w:p w14:paraId="2E4E0A04" w14:textId="77777777" w:rsidR="00480DDC" w:rsidRPr="00480DDC" w:rsidRDefault="00480DDC" w:rsidP="00480DDC"/>
          <w:p w14:paraId="02E30F14" w14:textId="77777777" w:rsidR="00184C3A" w:rsidRDefault="00184C3A" w:rsidP="00184C3A"/>
        </w:tc>
      </w:tr>
      <w:tr w:rsidR="0095017F" w14:paraId="28AE9B5B" w14:textId="77777777" w:rsidTr="0091283D">
        <w:tc>
          <w:tcPr>
            <w:tcW w:w="3652" w:type="dxa"/>
          </w:tcPr>
          <w:p w14:paraId="59F94ED6" w14:textId="77777777" w:rsidR="0095017F" w:rsidRDefault="0095017F" w:rsidP="00480DDC">
            <w:pPr>
              <w:pStyle w:val="Instruo"/>
            </w:pPr>
          </w:p>
          <w:p w14:paraId="4C52543D" w14:textId="4CE4A772" w:rsidR="0095017F" w:rsidRDefault="00226156" w:rsidP="00226156">
            <w:pPr>
              <w:jc w:val="left"/>
            </w:pPr>
            <w:r>
              <w:t>A análise das finanças pessoais é demorada</w:t>
            </w:r>
            <w:r w:rsidR="008A3B0B">
              <w:t>.</w:t>
            </w:r>
          </w:p>
          <w:p w14:paraId="0D76829A" w14:textId="77777777" w:rsidR="0095017F" w:rsidRPr="0095017F" w:rsidRDefault="0095017F" w:rsidP="0095017F"/>
        </w:tc>
        <w:tc>
          <w:tcPr>
            <w:tcW w:w="2123" w:type="dxa"/>
          </w:tcPr>
          <w:p w14:paraId="167D0AA4" w14:textId="3661FCF8" w:rsidR="0095017F" w:rsidRDefault="008A3B0B" w:rsidP="008A3B0B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 xml:space="preserve"> Usuários Pessoa Física.</w:t>
            </w:r>
          </w:p>
        </w:tc>
        <w:tc>
          <w:tcPr>
            <w:tcW w:w="3896" w:type="dxa"/>
          </w:tcPr>
          <w:p w14:paraId="560DEE00" w14:textId="73E8975E" w:rsidR="0095017F" w:rsidRPr="008A3B0B" w:rsidRDefault="00136E26" w:rsidP="008A3B0B">
            <w:pPr>
              <w:pStyle w:val="Instruo"/>
              <w:numPr>
                <w:ilvl w:val="0"/>
                <w:numId w:val="16"/>
              </w:numPr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A análise das finanças não é fácil de ser feita pelos usuários.</w:t>
            </w:r>
          </w:p>
        </w:tc>
        <w:tc>
          <w:tcPr>
            <w:tcW w:w="5683" w:type="dxa"/>
          </w:tcPr>
          <w:p w14:paraId="7ABC6654" w14:textId="2E41B504" w:rsidR="00D77A69" w:rsidRPr="00D77A69" w:rsidRDefault="00136E26" w:rsidP="00136E26">
            <w:pPr>
              <w:rPr>
                <w:lang w:val="pt-PT"/>
              </w:rPr>
            </w:pPr>
            <w:r>
              <w:t xml:space="preserve">Como um usuário, eu quero </w:t>
            </w:r>
            <w:r>
              <w:t>ter acesso a relatórios para analisar minhas finanças pessoais.</w:t>
            </w:r>
          </w:p>
        </w:tc>
      </w:tr>
      <w:tr w:rsidR="00136E26" w14:paraId="3969BCB4" w14:textId="77777777" w:rsidTr="0091283D">
        <w:tc>
          <w:tcPr>
            <w:tcW w:w="3652" w:type="dxa"/>
          </w:tcPr>
          <w:p w14:paraId="7F05E6E4" w14:textId="1501CCA6" w:rsidR="00136E26" w:rsidRPr="00136E26" w:rsidRDefault="00E2094F" w:rsidP="00480DDC">
            <w:pPr>
              <w:pStyle w:val="Instruo"/>
              <w:rPr>
                <w:i w:val="0"/>
                <w:iCs/>
              </w:rPr>
            </w:pPr>
            <w:r w:rsidRPr="00E2094F">
              <w:rPr>
                <w:i w:val="0"/>
                <w:iCs/>
                <w:color w:val="auto"/>
              </w:rPr>
              <w:t xml:space="preserve">Não </w:t>
            </w:r>
            <w:r>
              <w:rPr>
                <w:i w:val="0"/>
                <w:iCs/>
                <w:color w:val="auto"/>
              </w:rPr>
              <w:t>é possível verificar os valores dos ativos móveis em tempo real.</w:t>
            </w:r>
          </w:p>
        </w:tc>
        <w:tc>
          <w:tcPr>
            <w:tcW w:w="2123" w:type="dxa"/>
          </w:tcPr>
          <w:p w14:paraId="2077AD45" w14:textId="7CE97FA0" w:rsidR="00136E26" w:rsidRDefault="00E2094F" w:rsidP="00136E26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Usuários Pessoa Física.</w:t>
            </w:r>
          </w:p>
        </w:tc>
        <w:tc>
          <w:tcPr>
            <w:tcW w:w="3896" w:type="dxa"/>
          </w:tcPr>
          <w:p w14:paraId="4B50172D" w14:textId="77777777" w:rsidR="00E2094F" w:rsidRDefault="00E2094F" w:rsidP="00E2094F">
            <w:pPr>
              <w:pStyle w:val="Instruo"/>
              <w:numPr>
                <w:ilvl w:val="0"/>
                <w:numId w:val="18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Ausência dos valores dos ativos móveis em tempo real.</w:t>
            </w:r>
          </w:p>
          <w:p w14:paraId="2A3EEE09" w14:textId="4A80B668" w:rsidR="00E2094F" w:rsidRPr="00E2094F" w:rsidRDefault="0091008A" w:rsidP="0091008A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Dificuldade na análise do desempenho dos investimentos.</w:t>
            </w:r>
          </w:p>
        </w:tc>
        <w:tc>
          <w:tcPr>
            <w:tcW w:w="5683" w:type="dxa"/>
          </w:tcPr>
          <w:p w14:paraId="4B3E8B10" w14:textId="4D47DA56" w:rsidR="00136E26" w:rsidRDefault="0091008A" w:rsidP="00136E26">
            <w:r>
              <w:t>Como um usuário, eu quero ter acesso aos valores dos meus ativos móveis em tempo real.</w:t>
            </w:r>
          </w:p>
        </w:tc>
      </w:tr>
    </w:tbl>
    <w:p w14:paraId="4D8AA8D5" w14:textId="77777777" w:rsidR="00D77A69" w:rsidRDefault="00D77A69" w:rsidP="00D77A69">
      <w:pPr>
        <w:rPr>
          <w:lang w:val="pt-PT"/>
        </w:rPr>
      </w:pPr>
    </w:p>
    <w:p w14:paraId="5B7BC4C0" w14:textId="77777777" w:rsidR="00DA2E88" w:rsidRDefault="00DA2E88" w:rsidP="00D77A69">
      <w:pPr>
        <w:rPr>
          <w:lang w:val="pt-PT"/>
        </w:rPr>
      </w:pPr>
    </w:p>
    <w:p w14:paraId="3637DDA1" w14:textId="77777777" w:rsidR="00DA2E88" w:rsidRPr="0091283D" w:rsidRDefault="00DA2E88" w:rsidP="00DA2E88">
      <w:pPr>
        <w:rPr>
          <w:lang w:val="pt-PT"/>
        </w:rPr>
      </w:pPr>
    </w:p>
    <w:p w14:paraId="183E4833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286496C8" w14:textId="77777777" w:rsidR="00DA2E88" w:rsidRDefault="00DA2E88" w:rsidP="00D77A69">
      <w:pPr>
        <w:rPr>
          <w:lang w:val="pt-PT"/>
        </w:rPr>
      </w:pPr>
    </w:p>
    <w:p w14:paraId="35F950B9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6"/>
        <w:gridCol w:w="3218"/>
        <w:gridCol w:w="4384"/>
      </w:tblGrid>
      <w:tr w:rsidR="0091283D" w:rsidRPr="0091283D" w14:paraId="4B84A57D" w14:textId="77777777" w:rsidTr="00DA2E88">
        <w:tc>
          <w:tcPr>
            <w:tcW w:w="0" w:type="auto"/>
            <w:shd w:val="pct5" w:color="auto" w:fill="auto"/>
          </w:tcPr>
          <w:p w14:paraId="389A896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1B96C143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180F6B1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6DC7D705" w14:textId="77777777" w:rsidTr="00DA2E88">
        <w:tc>
          <w:tcPr>
            <w:tcW w:w="0" w:type="auto"/>
          </w:tcPr>
          <w:p w14:paraId="3ACD874D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14:paraId="79CC6092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30A1CBCF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1A3E591D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  <w:p w14:paraId="02843832" w14:textId="77777777" w:rsidR="0091008A" w:rsidRDefault="0091008A" w:rsidP="0091008A">
            <w:pPr>
              <w:rPr>
                <w:lang w:val="pt-PT"/>
              </w:rPr>
            </w:pPr>
          </w:p>
          <w:p w14:paraId="4A1486F6" w14:textId="5E7760E6" w:rsidR="0091008A" w:rsidRPr="0091008A" w:rsidRDefault="0091008A" w:rsidP="0091008A">
            <w:pPr>
              <w:rPr>
                <w:lang w:val="pt-PT"/>
              </w:rPr>
            </w:pPr>
            <w:r>
              <w:rPr>
                <w:lang w:val="pt-PT"/>
              </w:rPr>
              <w:t>Edson Murakami</w:t>
            </w:r>
          </w:p>
        </w:tc>
        <w:tc>
          <w:tcPr>
            <w:tcW w:w="0" w:type="auto"/>
          </w:tcPr>
          <w:p w14:paraId="108A5F24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14:paraId="27709E67" w14:textId="77777777" w:rsidR="0091283D" w:rsidRPr="0054001E" w:rsidRDefault="0091283D" w:rsidP="00523697">
            <w:pPr>
              <w:rPr>
                <w:lang w:val="pt-PT"/>
              </w:rPr>
            </w:pPr>
          </w:p>
          <w:p w14:paraId="2679A358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70F22A15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  <w:p w14:paraId="712FE8F8" w14:textId="77777777" w:rsidR="0091008A" w:rsidRDefault="0091008A" w:rsidP="0091008A">
            <w:pPr>
              <w:rPr>
                <w:lang w:val="pt-PT"/>
              </w:rPr>
            </w:pPr>
          </w:p>
          <w:p w14:paraId="237C3D37" w14:textId="2C5FC5B1" w:rsidR="0091008A" w:rsidRPr="0091008A" w:rsidRDefault="0091008A" w:rsidP="0091008A">
            <w:pPr>
              <w:rPr>
                <w:lang w:val="pt-PT"/>
              </w:rPr>
            </w:pPr>
            <w:r>
              <w:rPr>
                <w:lang w:val="pt-PT"/>
              </w:rPr>
              <w:t>Não se aplica</w:t>
            </w:r>
          </w:p>
        </w:tc>
        <w:tc>
          <w:tcPr>
            <w:tcW w:w="0" w:type="auto"/>
          </w:tcPr>
          <w:p w14:paraId="70451D13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14:paraId="267967A7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1A8A2DFD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14:paraId="2290E9A3" w14:textId="77777777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  <w:p w14:paraId="43616022" w14:textId="77777777" w:rsidR="0091008A" w:rsidRDefault="0091008A" w:rsidP="0091008A">
            <w:pPr>
              <w:rPr>
                <w:lang w:val="pt-PT"/>
              </w:rPr>
            </w:pPr>
          </w:p>
          <w:p w14:paraId="4212FEDA" w14:textId="6F1AC04B" w:rsidR="0091008A" w:rsidRPr="0091008A" w:rsidRDefault="0091008A" w:rsidP="009100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Validar os requisitos fornecidos pelos desenvolvedores.</w:t>
            </w:r>
          </w:p>
        </w:tc>
      </w:tr>
    </w:tbl>
    <w:p w14:paraId="69DBF60E" w14:textId="77777777" w:rsidR="0037618A" w:rsidRDefault="0037618A" w:rsidP="0037618A">
      <w:pPr>
        <w:rPr>
          <w:lang w:val="pt-PT"/>
        </w:rPr>
      </w:pPr>
    </w:p>
    <w:p w14:paraId="367B68FA" w14:textId="77777777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37771C42" w14:textId="77777777"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14:paraId="6F83D6DB" w14:textId="77777777" w:rsidR="00DA2E88" w:rsidRDefault="00DA2E88">
      <w:pPr>
        <w:pStyle w:val="Instruo"/>
        <w:rPr>
          <w:lang w:val="pt-PT"/>
        </w:rPr>
      </w:pPr>
    </w:p>
    <w:p w14:paraId="2FD68952" w14:textId="77777777"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14:paraId="545EC8B5" w14:textId="77777777" w:rsidR="00DA2E88" w:rsidRPr="00DA2E88" w:rsidRDefault="00DA2E88" w:rsidP="000568CE">
      <w:pPr>
        <w:pStyle w:val="Instruo"/>
        <w:rPr>
          <w:lang w:val="pt-PT"/>
        </w:rPr>
      </w:pPr>
    </w:p>
    <w:p w14:paraId="5346B141" w14:textId="77777777" w:rsidR="00DA2E88" w:rsidRDefault="00DA2E88">
      <w:pPr>
        <w:pStyle w:val="Instruo"/>
        <w:rPr>
          <w:lang w:val="pt-PT"/>
        </w:rPr>
      </w:pPr>
    </w:p>
    <w:p w14:paraId="5A0ADADC" w14:textId="77777777"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14:paraId="6D7B185D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14:paraId="26629DF3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14:paraId="305237FD" w14:textId="77777777"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5D3AAE0A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14:paraId="2F339A43" w14:textId="77777777"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14:paraId="69B1D401" w14:textId="77777777"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14:paraId="661F1822" w14:textId="77777777"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14:paraId="31484353" w14:textId="77777777" w:rsidR="0091008A" w:rsidRDefault="0091008A" w:rsidP="0091008A">
      <w:pPr>
        <w:rPr>
          <w:lang w:val="pt-PT"/>
        </w:rPr>
      </w:pPr>
    </w:p>
    <w:p w14:paraId="1FC3FDA8" w14:textId="2B4CDDC0" w:rsidR="0091008A" w:rsidRPr="0091008A" w:rsidRDefault="0091008A" w:rsidP="00825774">
      <w:pPr>
        <w:pStyle w:val="PargrafodaLista"/>
        <w:numPr>
          <w:ilvl w:val="0"/>
          <w:numId w:val="7"/>
        </w:numPr>
        <w:rPr>
          <w:lang w:val="pt-PT"/>
        </w:rPr>
      </w:pPr>
      <w:r w:rsidRPr="0091008A">
        <w:rPr>
          <w:lang w:val="pt-PT"/>
        </w:rPr>
        <w:t>Deve ser uma aplicação web;</w:t>
      </w:r>
    </w:p>
    <w:p w14:paraId="1DA360C4" w14:textId="405A6715"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nos principais navegadores;</w:t>
      </w:r>
    </w:p>
    <w:p w14:paraId="6CC5DB29" w14:textId="7631125A"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linguagem de programação Python;</w:t>
      </w:r>
    </w:p>
    <w:p w14:paraId="570A5719" w14:textId="3B9F1D55" w:rsidR="0091008A" w:rsidRP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o final do segundo semestre de 2024.</w:t>
      </w:r>
    </w:p>
    <w:p w14:paraId="51EDAE29" w14:textId="77777777"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263F449F" w14:textId="77777777"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14:paraId="6438468D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14:paraId="5DF7714D" w14:textId="77777777"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14:paraId="78C28E41" w14:textId="77777777"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14:paraId="2C9875CD" w14:textId="4425A8CF" w:rsidR="0091008A" w:rsidRP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Cumprimento de prazo dada a complexidade e tempo para o desenvolvimento do sistema.</w:t>
      </w:r>
    </w:p>
    <w:p w14:paraId="5AD85A68" w14:textId="77777777" w:rsidR="00CA1C0D" w:rsidRDefault="00E14F8E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lastRenderedPageBreak/>
        <w:t>Requisitos de Documentação</w:t>
      </w:r>
      <w:bookmarkEnd w:id="22"/>
    </w:p>
    <w:p w14:paraId="39113F4B" w14:textId="77777777"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14:paraId="65B5EF38" w14:textId="77777777" w:rsidR="00BD4D84" w:rsidRDefault="00BD4D84">
      <w:pPr>
        <w:pStyle w:val="Instruo"/>
        <w:rPr>
          <w:lang w:val="pt-PT"/>
        </w:rPr>
      </w:pPr>
    </w:p>
    <w:p w14:paraId="0FA7226B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14:paraId="19E02C01" w14:textId="77777777"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14:paraId="4804E0A1" w14:textId="77777777"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14:paraId="280A2E7B" w14:textId="77777777" w:rsidR="0091008A" w:rsidRPr="0091008A" w:rsidRDefault="0091008A" w:rsidP="0091008A">
      <w:pPr>
        <w:rPr>
          <w:lang w:val="pt-PT"/>
        </w:rPr>
      </w:pPr>
    </w:p>
    <w:p w14:paraId="3933DDC4" w14:textId="29547E46" w:rsidR="0091008A" w:rsidRPr="0091008A" w:rsidRDefault="0091008A" w:rsidP="00D34DB1">
      <w:pPr>
        <w:pStyle w:val="PargrafodaLista"/>
        <w:numPr>
          <w:ilvl w:val="0"/>
          <w:numId w:val="8"/>
        </w:numPr>
        <w:rPr>
          <w:lang w:val="pt-PT"/>
        </w:rPr>
      </w:pPr>
      <w:r w:rsidRPr="0091008A">
        <w:rPr>
          <w:lang w:val="pt-PT"/>
        </w:rPr>
        <w:t>Manual do usuário;</w:t>
      </w:r>
    </w:p>
    <w:p w14:paraId="0973C406" w14:textId="67D49836" w:rsidR="0091008A" w:rsidRPr="0091008A" w:rsidRDefault="0091008A" w:rsidP="0091008A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instalação.</w:t>
      </w:r>
    </w:p>
    <w:sectPr w:rsidR="0091008A" w:rsidRPr="0091008A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62536" w14:textId="77777777" w:rsidR="00F11854" w:rsidRDefault="00F11854">
      <w:r>
        <w:separator/>
      </w:r>
    </w:p>
  </w:endnote>
  <w:endnote w:type="continuationSeparator" w:id="0">
    <w:p w14:paraId="764E3ED6" w14:textId="77777777" w:rsidR="00F11854" w:rsidRDefault="00F1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B2F2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45D086A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23BA9C8" w14:textId="77777777" w:rsidR="006A25C4" w:rsidRDefault="006A25C4">
          <w:pPr>
            <w:pStyle w:val="Rodap"/>
          </w:pPr>
          <w:r>
            <w:t>Politec Ltda.</w:t>
          </w:r>
        </w:p>
        <w:p w14:paraId="35ED3C84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376C2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E3C9944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14:paraId="6BCB141A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429A5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73DB7F6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93E8B24" w14:textId="77777777" w:rsidR="00152A9F" w:rsidRDefault="00152A9F">
          <w:pPr>
            <w:pStyle w:val="Rodap"/>
          </w:pPr>
          <w:r>
            <w:t>Politec Ltda.</w:t>
          </w:r>
        </w:p>
        <w:p w14:paraId="0F6CA2A6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A8611E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A2992F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>
            <w:rPr>
              <w:noProof/>
            </w:rPr>
            <w:t>3</w:t>
          </w:r>
          <w:r w:rsidR="00000000">
            <w:rPr>
              <w:noProof/>
            </w:rPr>
            <w:fldChar w:fldCharType="end"/>
          </w:r>
        </w:p>
      </w:tc>
    </w:tr>
  </w:tbl>
  <w:p w14:paraId="46B2AE3D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3EF2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219FEF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59CB55" w14:textId="77777777" w:rsidR="00DA2E88" w:rsidRDefault="00DA2E88">
          <w:pPr>
            <w:pStyle w:val="Rodap"/>
          </w:pPr>
          <w:r>
            <w:t>Politec Ltda.</w:t>
          </w:r>
        </w:p>
        <w:p w14:paraId="33DA6FDE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E027861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D10E30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>
            <w:rPr>
              <w:noProof/>
            </w:rPr>
            <w:t>3</w:t>
          </w:r>
          <w:r w:rsidR="00000000">
            <w:rPr>
              <w:noProof/>
            </w:rPr>
            <w:fldChar w:fldCharType="end"/>
          </w:r>
        </w:p>
      </w:tc>
    </w:tr>
  </w:tbl>
  <w:p w14:paraId="2A56EDB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AA5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D56D4C9" w14:textId="77777777">
      <w:trPr>
        <w:cantSplit/>
      </w:trPr>
      <w:sdt>
        <w:sdtPr>
          <w:alias w:val="Gestor"/>
          <w:tag w:val=""/>
          <w:id w:val="1558433569"/>
          <w:placeholder>
            <w:docPart w:val="C82387E103C8408AAD561F438156084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74C8ECEC" w14:textId="5511F135" w:rsidR="00CA1C0D" w:rsidRDefault="00226156">
              <w:r>
                <w:t>F360 – Finance360</w:t>
              </w:r>
            </w:p>
          </w:tc>
        </w:sdtContent>
      </w:sdt>
      <w:tc>
        <w:tcPr>
          <w:tcW w:w="1440" w:type="dxa"/>
          <w:vAlign w:val="center"/>
        </w:tcPr>
        <w:p w14:paraId="5B361CB5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2CC43DE2F78A424D9C75877E53DC1D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45F83913" w14:textId="200CA9FC" w:rsidR="00CA1C0D" w:rsidRPr="00F22AD8" w:rsidRDefault="00226156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5EB26844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31999">
            <w:rPr>
              <w:noProof/>
            </w:rPr>
            <w:t>6</w:t>
          </w:r>
          <w:r w:rsidR="00A17A8E">
            <w:rPr>
              <w:noProof/>
            </w:rPr>
            <w:fldChar w:fldCharType="end"/>
          </w:r>
        </w:p>
      </w:tc>
    </w:tr>
  </w:tbl>
  <w:p w14:paraId="072E2C4B" w14:textId="2522461F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2615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9D5A4" w14:textId="77777777" w:rsidR="00F11854" w:rsidRDefault="00F11854">
      <w:r>
        <w:separator/>
      </w:r>
    </w:p>
  </w:footnote>
  <w:footnote w:type="continuationSeparator" w:id="0">
    <w:p w14:paraId="1DDD1C72" w14:textId="77777777" w:rsidR="00F11854" w:rsidRDefault="00F1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5D8B5F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F01E9B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AD2E4B8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79D3A76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8A55C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7553114" r:id="rId2"/>
            </w:object>
          </w:r>
        </w:p>
      </w:tc>
    </w:tr>
  </w:tbl>
  <w:p w14:paraId="35CA345A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0A6DA9B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7DEE12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6230D8B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79CB61A3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AD0CA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87553115" r:id="rId2"/>
            </w:object>
          </w:r>
        </w:p>
      </w:tc>
    </w:tr>
  </w:tbl>
  <w:p w14:paraId="2C15BDDC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3D7092B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5592BD7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F3D09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C950F1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7040C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87553116" r:id="rId2"/>
            </w:object>
          </w:r>
        </w:p>
      </w:tc>
    </w:tr>
  </w:tbl>
  <w:p w14:paraId="22B83FA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62D316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5ACDD1F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5FAB0861E34D068D00636B105198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3ABBBAA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0E4B3497" w14:textId="77777777" w:rsidR="00CA1C0D" w:rsidRDefault="00CA1C0D">
          <w:pPr>
            <w:rPr>
              <w:b/>
            </w:rPr>
          </w:pPr>
        </w:p>
      </w:tc>
    </w:tr>
  </w:tbl>
  <w:p w14:paraId="3ECE7273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683"/>
    <w:multiLevelType w:val="hybridMultilevel"/>
    <w:tmpl w:val="E794A870"/>
    <w:lvl w:ilvl="0" w:tplc="7DCC763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18E7"/>
    <w:multiLevelType w:val="hybridMultilevel"/>
    <w:tmpl w:val="B23AD7A4"/>
    <w:lvl w:ilvl="0" w:tplc="E88CD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E72"/>
    <w:multiLevelType w:val="hybridMultilevel"/>
    <w:tmpl w:val="AB767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5BB4"/>
    <w:multiLevelType w:val="hybridMultilevel"/>
    <w:tmpl w:val="B5F87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59150F"/>
    <w:multiLevelType w:val="hybridMultilevel"/>
    <w:tmpl w:val="195C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A6851"/>
    <w:multiLevelType w:val="hybridMultilevel"/>
    <w:tmpl w:val="9612D5AE"/>
    <w:lvl w:ilvl="0" w:tplc="1CB0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08E0"/>
    <w:multiLevelType w:val="hybridMultilevel"/>
    <w:tmpl w:val="33B2A1AA"/>
    <w:lvl w:ilvl="0" w:tplc="26668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27512"/>
    <w:multiLevelType w:val="hybridMultilevel"/>
    <w:tmpl w:val="FA2E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76973"/>
    <w:multiLevelType w:val="hybridMultilevel"/>
    <w:tmpl w:val="413E4250"/>
    <w:lvl w:ilvl="0" w:tplc="5FCA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00A91"/>
    <w:multiLevelType w:val="hybridMultilevel"/>
    <w:tmpl w:val="5E72CAC8"/>
    <w:lvl w:ilvl="0" w:tplc="E5B866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2393C"/>
    <w:multiLevelType w:val="hybridMultilevel"/>
    <w:tmpl w:val="5A4A28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D01DE"/>
    <w:multiLevelType w:val="hybridMultilevel"/>
    <w:tmpl w:val="AA32AA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21190084">
    <w:abstractNumId w:val="12"/>
  </w:num>
  <w:num w:numId="2" w16cid:durableId="1092163123">
    <w:abstractNumId w:val="14"/>
  </w:num>
  <w:num w:numId="3" w16cid:durableId="1342782984">
    <w:abstractNumId w:val="14"/>
  </w:num>
  <w:num w:numId="4" w16cid:durableId="723140656">
    <w:abstractNumId w:val="14"/>
  </w:num>
  <w:num w:numId="5" w16cid:durableId="1664358740">
    <w:abstractNumId w:val="14"/>
  </w:num>
  <w:num w:numId="6" w16cid:durableId="1739401728">
    <w:abstractNumId w:val="4"/>
  </w:num>
  <w:num w:numId="7" w16cid:durableId="322852425">
    <w:abstractNumId w:val="3"/>
  </w:num>
  <w:num w:numId="8" w16cid:durableId="2014994747">
    <w:abstractNumId w:val="5"/>
  </w:num>
  <w:num w:numId="9" w16cid:durableId="519273331">
    <w:abstractNumId w:val="13"/>
  </w:num>
  <w:num w:numId="10" w16cid:durableId="1439792889">
    <w:abstractNumId w:val="11"/>
  </w:num>
  <w:num w:numId="11" w16cid:durableId="1272932741">
    <w:abstractNumId w:val="8"/>
  </w:num>
  <w:num w:numId="12" w16cid:durableId="44566590">
    <w:abstractNumId w:val="2"/>
  </w:num>
  <w:num w:numId="13" w16cid:durableId="633339972">
    <w:abstractNumId w:val="9"/>
  </w:num>
  <w:num w:numId="14" w16cid:durableId="1654674075">
    <w:abstractNumId w:val="6"/>
  </w:num>
  <w:num w:numId="15" w16cid:durableId="2016954299">
    <w:abstractNumId w:val="1"/>
  </w:num>
  <w:num w:numId="16" w16cid:durableId="1268654862">
    <w:abstractNumId w:val="0"/>
  </w:num>
  <w:num w:numId="17" w16cid:durableId="1134954527">
    <w:abstractNumId w:val="7"/>
  </w:num>
  <w:num w:numId="18" w16cid:durableId="36236698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56"/>
    <w:rsid w:val="000568CE"/>
    <w:rsid w:val="0006541F"/>
    <w:rsid w:val="000B1595"/>
    <w:rsid w:val="000B65A4"/>
    <w:rsid w:val="000E5CBC"/>
    <w:rsid w:val="00134755"/>
    <w:rsid w:val="00136E26"/>
    <w:rsid w:val="00152A9F"/>
    <w:rsid w:val="00156BB7"/>
    <w:rsid w:val="00170C62"/>
    <w:rsid w:val="00184C3A"/>
    <w:rsid w:val="00195780"/>
    <w:rsid w:val="001E1E07"/>
    <w:rsid w:val="001F7C4D"/>
    <w:rsid w:val="00226156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A3B0B"/>
    <w:rsid w:val="008F5C6A"/>
    <w:rsid w:val="0091008A"/>
    <w:rsid w:val="0091283D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96500"/>
    <w:rsid w:val="00CA1C0D"/>
    <w:rsid w:val="00CF37F6"/>
    <w:rsid w:val="00D675CB"/>
    <w:rsid w:val="00D77A69"/>
    <w:rsid w:val="00D82CF1"/>
    <w:rsid w:val="00DA2E88"/>
    <w:rsid w:val="00DE041A"/>
    <w:rsid w:val="00E14F8E"/>
    <w:rsid w:val="00E2094F"/>
    <w:rsid w:val="00E26429"/>
    <w:rsid w:val="00E37A72"/>
    <w:rsid w:val="00E40350"/>
    <w:rsid w:val="00E72350"/>
    <w:rsid w:val="00EB261B"/>
    <w:rsid w:val="00EE12F5"/>
    <w:rsid w:val="00EF3596"/>
    <w:rsid w:val="00F11854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EB9BE"/>
  <w15:docId w15:val="{C5FE652A-1A0F-45D6-A5F1-7FE59F4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26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BalarinActive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5FAB0861E34D068D00636B10519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696561-FC08-4866-AC52-4F124E139F21}"/>
      </w:docPartPr>
      <w:docPartBody>
        <w:p w:rsidR="00000000" w:rsidRDefault="00000000">
          <w:pPr>
            <w:pStyle w:val="075FAB0861E34D068D00636B1051986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82387E103C8408AAD561F43815608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9136D0-C882-41F0-B307-143AF2AA1B9B}"/>
      </w:docPartPr>
      <w:docPartBody>
        <w:p w:rsidR="00000000" w:rsidRDefault="00000000">
          <w:pPr>
            <w:pStyle w:val="C82387E103C8408AAD561F43815608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CC43DE2F78A424D9C75877E53DC1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0E7C0D-921E-4857-94A0-3C6E550320C2}"/>
      </w:docPartPr>
      <w:docPartBody>
        <w:p w:rsidR="00000000" w:rsidRDefault="00000000">
          <w:pPr>
            <w:pStyle w:val="2CC43DE2F78A424D9C75877E53DC1DD2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86"/>
    <w:rsid w:val="001E1E07"/>
    <w:rsid w:val="004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75FAB0861E34D068D00636B10519868">
    <w:name w:val="075FAB0861E34D068D00636B10519868"/>
  </w:style>
  <w:style w:type="paragraph" w:customStyle="1" w:styleId="C82387E103C8408AAD561F4381560845">
    <w:name w:val="C82387E103C8408AAD561F4381560845"/>
  </w:style>
  <w:style w:type="paragraph" w:customStyle="1" w:styleId="2CC43DE2F78A424D9C75877E53DC1DD2">
    <w:name w:val="2CC43DE2F78A424D9C75877E53DC1DD2"/>
  </w:style>
  <w:style w:type="paragraph" w:customStyle="1" w:styleId="9CA7986319A34D39B9E2125F11EA7061">
    <w:name w:val="9CA7986319A34D39B9E2125F11EA7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47</TotalTime>
  <Pages>7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F360 – Finance360</Manager>
  <Company/>
  <LinksUpToDate>false</LinksUpToDate>
  <CharactersWithSpaces>6478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Juliano Balarin | Active Cloud Solutions</dc:creator>
  <cp:lastModifiedBy>Juliano Balarin | Active Cloud Solutions</cp:lastModifiedBy>
  <cp:revision>1</cp:revision>
  <cp:lastPrinted>2005-05-17T17:30:00Z</cp:lastPrinted>
  <dcterms:created xsi:type="dcterms:W3CDTF">2024-09-11T11:58:00Z</dcterms:created>
  <dcterms:modified xsi:type="dcterms:W3CDTF">2024-09-11T12:45:00Z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